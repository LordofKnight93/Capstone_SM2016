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EB5241">
            <w:pPr>
              <w:pStyle w:val="Bang"/>
            </w:pPr>
            <w:r>
              <w:t>19-08</w:t>
            </w:r>
            <w:r w:rsidR="00C822BF">
              <w:t>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EB5241" w:rsidP="00C822BF">
            <w:pPr>
              <w:pStyle w:val="Bang"/>
            </w:pPr>
            <w:r>
              <w:t>12-08</w:t>
            </w:r>
            <w:r w:rsidR="00C822BF">
              <w:t>-2016</w:t>
            </w:r>
            <w:r w:rsidR="004B3D68">
              <w:t xml:space="preserve"> – </w:t>
            </w:r>
            <w:r>
              <w:t>19-08</w:t>
            </w:r>
            <w:r w:rsidR="00C822BF">
              <w:t>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  <w:p w:rsidR="00D95D26" w:rsidRDefault="00D95D26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</w:p>
          <w:p w:rsidR="00D95D26" w:rsidRDefault="00D95D26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Thạc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  <w:p w:rsidR="00D95D26" w:rsidRDefault="00D95D26">
            <w:pPr>
              <w:pStyle w:val="Bang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Tôn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D95D26" w:rsidRDefault="00D95D26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A940BD" w:rsidTr="00AE2840">
        <w:tc>
          <w:tcPr>
            <w:tcW w:w="2577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Deployment</w:t>
            </w:r>
          </w:p>
        </w:tc>
        <w:tc>
          <w:tcPr>
            <w:tcW w:w="180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2C5973">
        <w:tc>
          <w:tcPr>
            <w:tcW w:w="2577" w:type="dxa"/>
            <w:vAlign w:val="center"/>
          </w:tcPr>
          <w:p w:rsidR="00A940BD" w:rsidRDefault="00A940BD" w:rsidP="00A940BD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Final Report document</w:t>
            </w:r>
          </w:p>
        </w:tc>
        <w:tc>
          <w:tcPr>
            <w:tcW w:w="180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2C5973">
        <w:tc>
          <w:tcPr>
            <w:tcW w:w="2577" w:type="dxa"/>
            <w:vAlign w:val="center"/>
          </w:tcPr>
          <w:p w:rsidR="00A940BD" w:rsidRDefault="00A940BD" w:rsidP="00A940BD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Installing Guide</w:t>
            </w:r>
          </w:p>
        </w:tc>
        <w:tc>
          <w:tcPr>
            <w:tcW w:w="180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TrongPV</w:t>
            </w:r>
            <w:proofErr w:type="spellEnd"/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2C5973">
        <w:tc>
          <w:tcPr>
            <w:tcW w:w="2577" w:type="dxa"/>
            <w:vAlign w:val="center"/>
          </w:tcPr>
          <w:p w:rsidR="00A940BD" w:rsidRDefault="00A940BD" w:rsidP="00A940BD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User Guideline</w:t>
            </w:r>
          </w:p>
        </w:tc>
        <w:tc>
          <w:tcPr>
            <w:tcW w:w="1800" w:type="dxa"/>
          </w:tcPr>
          <w:p w:rsidR="00A940BD" w:rsidRDefault="00A940BD" w:rsidP="00A940BD">
            <w:pPr>
              <w:pStyle w:val="Bang"/>
            </w:pPr>
            <w:proofErr w:type="spellStart"/>
            <w:r>
              <w:t>TamNV</w:t>
            </w:r>
            <w:proofErr w:type="spellEnd"/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2C5973">
        <w:tc>
          <w:tcPr>
            <w:tcW w:w="2577" w:type="dxa"/>
            <w:vAlign w:val="center"/>
          </w:tcPr>
          <w:p w:rsidR="00A940BD" w:rsidRDefault="00A940BD" w:rsidP="00A940BD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Project Result Assessment</w:t>
            </w:r>
          </w:p>
        </w:tc>
        <w:tc>
          <w:tcPr>
            <w:tcW w:w="1800" w:type="dxa"/>
          </w:tcPr>
          <w:p w:rsidR="00A940BD" w:rsidRDefault="00A940BD" w:rsidP="00A940BD">
            <w:pPr>
              <w:pStyle w:val="Bang"/>
            </w:pPr>
            <w:proofErr w:type="spellStart"/>
            <w:r>
              <w:t>SonNT</w:t>
            </w:r>
            <w:proofErr w:type="spellEnd"/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2C5973">
        <w:tc>
          <w:tcPr>
            <w:tcW w:w="2577" w:type="dxa"/>
            <w:vAlign w:val="center"/>
          </w:tcPr>
          <w:p w:rsidR="00A940BD" w:rsidRDefault="00A940BD" w:rsidP="00A940BD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Slides for Final Presentation</w:t>
            </w:r>
          </w:p>
        </w:tc>
        <w:tc>
          <w:tcPr>
            <w:tcW w:w="1800" w:type="dxa"/>
          </w:tcPr>
          <w:p w:rsidR="00A940BD" w:rsidRDefault="00A940BD" w:rsidP="00A940BD">
            <w:pPr>
              <w:pStyle w:val="Bang"/>
            </w:pPr>
            <w:proofErr w:type="spellStart"/>
            <w:r>
              <w:t>PhucVT</w:t>
            </w:r>
            <w:proofErr w:type="spellEnd"/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2C5973">
        <w:tc>
          <w:tcPr>
            <w:tcW w:w="2577" w:type="dxa"/>
            <w:vAlign w:val="center"/>
          </w:tcPr>
          <w:p w:rsidR="00A940BD" w:rsidRDefault="00A940BD" w:rsidP="00A940BD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Training presentation</w:t>
            </w:r>
          </w:p>
        </w:tc>
        <w:tc>
          <w:tcPr>
            <w:tcW w:w="1800" w:type="dxa"/>
          </w:tcPr>
          <w:p w:rsidR="00A940BD" w:rsidRDefault="00A940BD" w:rsidP="00A940BD">
            <w:pPr>
              <w:pStyle w:val="Bang"/>
            </w:pPr>
            <w:r>
              <w:t>Team Member</w:t>
            </w:r>
          </w:p>
        </w:tc>
        <w:tc>
          <w:tcPr>
            <w:tcW w:w="1620" w:type="dxa"/>
          </w:tcPr>
          <w:p w:rsidR="00A940BD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18-08-2016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1D240D">
        <w:tc>
          <w:tcPr>
            <w:tcW w:w="2577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report 6</w:t>
            </w:r>
          </w:p>
        </w:tc>
        <w:tc>
          <w:tcPr>
            <w:tcW w:w="1800" w:type="dxa"/>
          </w:tcPr>
          <w:p w:rsidR="00A940BD" w:rsidRPr="00370C60" w:rsidRDefault="00A940BD" w:rsidP="00A940BD">
            <w:pPr>
              <w:pStyle w:val="Bang"/>
              <w:tabs>
                <w:tab w:val="left" w:pos="1035"/>
              </w:tabs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  <w:tr w:rsidR="00A940BD" w:rsidTr="001D240D">
        <w:tc>
          <w:tcPr>
            <w:tcW w:w="2577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progress 6</w:t>
            </w:r>
          </w:p>
        </w:tc>
        <w:tc>
          <w:tcPr>
            <w:tcW w:w="180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DucNM</w:t>
            </w:r>
            <w:proofErr w:type="spellEnd"/>
          </w:p>
        </w:tc>
        <w:tc>
          <w:tcPr>
            <w:tcW w:w="1620" w:type="dxa"/>
          </w:tcPr>
          <w:p w:rsidR="00A940BD" w:rsidRPr="00370C60" w:rsidRDefault="00A940BD" w:rsidP="00A940B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A940BD" w:rsidRPr="003B1A7A" w:rsidRDefault="00A940BD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A940BD" w:rsidRDefault="00A940BD" w:rsidP="00A940BD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A940BD" w:rsidRDefault="00A940BD" w:rsidP="00A940BD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355DA" w:rsidRDefault="008355DA">
      <w:pPr>
        <w:pStyle w:val="Heading1"/>
      </w:pPr>
    </w:p>
    <w:p w:rsidR="00813FE9" w:rsidRDefault="00813FE9" w:rsidP="00813FE9">
      <w:pPr>
        <w:pStyle w:val="Heading2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Pr="00813FE9" w:rsidRDefault="00813FE9" w:rsidP="00813FE9">
      <w:pPr>
        <w:pStyle w:val="NormalIndent"/>
      </w:pPr>
    </w:p>
    <w:p w:rsidR="004B3D68" w:rsidRDefault="004B3D68">
      <w:pPr>
        <w:pStyle w:val="Heading1"/>
      </w:pPr>
      <w:r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lastRenderedPageBreak/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B647E4" w:rsidTr="0064790C">
        <w:tc>
          <w:tcPr>
            <w:tcW w:w="3027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</w:rPr>
            </w:pPr>
            <w:r w:rsidRPr="00B17311">
              <w:t>Prepare Final Report and Source Code</w:t>
            </w:r>
          </w:p>
        </w:tc>
        <w:tc>
          <w:tcPr>
            <w:tcW w:w="207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bookmarkStart w:id="0" w:name="_GoBack"/>
        <w:bookmarkEnd w:id="0"/>
      </w:tr>
      <w:tr w:rsidR="00B647E4" w:rsidTr="0064790C">
        <w:tc>
          <w:tcPr>
            <w:tcW w:w="3027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</w:rPr>
            </w:pPr>
            <w:r w:rsidRPr="00B17311">
              <w:t>Conduct project review-lessons learned</w:t>
            </w:r>
          </w:p>
        </w:tc>
        <w:tc>
          <w:tcPr>
            <w:tcW w:w="207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B647E4" w:rsidTr="0064790C">
        <w:tc>
          <w:tcPr>
            <w:tcW w:w="3027" w:type="dxa"/>
          </w:tcPr>
          <w:p w:rsidR="00B647E4" w:rsidRDefault="00B647E4" w:rsidP="00B647E4">
            <w:pPr>
              <w:pStyle w:val="Bang"/>
            </w:pPr>
            <w:r>
              <w:t xml:space="preserve">Complete </w:t>
            </w:r>
            <w:r w:rsidRPr="00B17311">
              <w:t>Presentation Slide</w:t>
            </w:r>
          </w:p>
        </w:tc>
        <w:tc>
          <w:tcPr>
            <w:tcW w:w="2070" w:type="dxa"/>
          </w:tcPr>
          <w:p w:rsidR="00B647E4" w:rsidRDefault="00B647E4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B647E4" w:rsidTr="00376F40">
        <w:tc>
          <w:tcPr>
            <w:tcW w:w="3027" w:type="dxa"/>
            <w:vAlign w:val="center"/>
          </w:tcPr>
          <w:p w:rsidR="00B647E4" w:rsidRPr="002A0AAF" w:rsidRDefault="00B647E4" w:rsidP="00B647E4">
            <w:pPr>
              <w:pStyle w:val="Bang"/>
            </w:pPr>
            <w:r w:rsidRPr="00B17311">
              <w:t>Submit Final document and CD Source Code</w:t>
            </w:r>
          </w:p>
        </w:tc>
        <w:tc>
          <w:tcPr>
            <w:tcW w:w="207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B647E4" w:rsidRPr="00370C60" w:rsidRDefault="00B647E4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65F" w:rsidRDefault="003E765F">
      <w:r>
        <w:separator/>
      </w:r>
    </w:p>
  </w:endnote>
  <w:endnote w:type="continuationSeparator" w:id="0">
    <w:p w:rsidR="003E765F" w:rsidRDefault="003E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B647E4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B647E4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65F" w:rsidRDefault="003E765F">
      <w:r>
        <w:separator/>
      </w:r>
    </w:p>
  </w:footnote>
  <w:footnote w:type="continuationSeparator" w:id="0">
    <w:p w:rsidR="003E765F" w:rsidRDefault="003E765F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3E765F"/>
    <w:rsid w:val="004B3D68"/>
    <w:rsid w:val="00511AAB"/>
    <w:rsid w:val="0064790C"/>
    <w:rsid w:val="006A1F41"/>
    <w:rsid w:val="006A3E43"/>
    <w:rsid w:val="006A545C"/>
    <w:rsid w:val="006C7F41"/>
    <w:rsid w:val="00796057"/>
    <w:rsid w:val="007D4EA2"/>
    <w:rsid w:val="00813267"/>
    <w:rsid w:val="00813FE9"/>
    <w:rsid w:val="008355DA"/>
    <w:rsid w:val="00972C86"/>
    <w:rsid w:val="009746C0"/>
    <w:rsid w:val="009A2DA2"/>
    <w:rsid w:val="00A04731"/>
    <w:rsid w:val="00A85EC0"/>
    <w:rsid w:val="00A940BD"/>
    <w:rsid w:val="00AF2A96"/>
    <w:rsid w:val="00B647E4"/>
    <w:rsid w:val="00C50049"/>
    <w:rsid w:val="00C822BF"/>
    <w:rsid w:val="00C907D5"/>
    <w:rsid w:val="00CC5FCF"/>
    <w:rsid w:val="00CE0A85"/>
    <w:rsid w:val="00D95D26"/>
    <w:rsid w:val="00E0475D"/>
    <w:rsid w:val="00EB5241"/>
    <w:rsid w:val="00EC7D5E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53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24</cp:revision>
  <cp:lastPrinted>2000-08-14T03:46:00Z</cp:lastPrinted>
  <dcterms:created xsi:type="dcterms:W3CDTF">2016-05-16T14:18:00Z</dcterms:created>
  <dcterms:modified xsi:type="dcterms:W3CDTF">2016-08-22T11:01:00Z</dcterms:modified>
  <cp:category>Template</cp:category>
</cp:coreProperties>
</file>