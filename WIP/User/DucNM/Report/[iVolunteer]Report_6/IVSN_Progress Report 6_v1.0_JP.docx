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330"/>
        <w:gridCol w:w="1890"/>
        <w:gridCol w:w="225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44E1229" wp14:editId="721BADD2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727D8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727D8A" w:rsidTr="00727D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474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7D8A" w:rsidRDefault="00727D8A">
            <w:pPr>
              <w:pStyle w:val="Bang"/>
            </w:pPr>
            <w:r>
              <w:t>I Volunteer Social Network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27D8A" w:rsidRDefault="00727D8A">
            <w:pPr>
              <w:pStyle w:val="Bang"/>
            </w:pPr>
            <w:r>
              <w:t>IVSN</w:t>
            </w:r>
          </w:p>
        </w:tc>
      </w:tr>
      <w:tr w:rsidR="00727D8A" w:rsidTr="00727D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7D8A" w:rsidRDefault="00727D8A">
            <w:pPr>
              <w:pStyle w:val="Bang"/>
            </w:pPr>
            <w:r>
              <w:t>Nguyễn Minh Đức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27D8A" w:rsidRDefault="00727D8A">
            <w:pPr>
              <w:pStyle w:val="Bang"/>
            </w:pPr>
            <w:r>
              <w:t>Nguyễn Minh Đức</w:t>
            </w:r>
          </w:p>
        </w:tc>
      </w:tr>
      <w:tr w:rsidR="00727D8A" w:rsidTr="00727D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7D8A" w:rsidRDefault="00727D8A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27D8A" w:rsidRDefault="00727D8A">
            <w:pPr>
              <w:pStyle w:val="Bang"/>
            </w:pPr>
            <w:r>
              <w:rPr>
                <w:rFonts w:hint="eastAsia"/>
                <w:lang w:eastAsia="ja-JP"/>
              </w:rPr>
              <w:t>担当者</w:t>
            </w:r>
          </w:p>
        </w:tc>
      </w:tr>
      <w:tr w:rsidR="00727D8A" w:rsidTr="00727D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27D8A" w:rsidRDefault="00727D8A" w:rsidP="00C822BF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日</w:t>
            </w:r>
            <w:r>
              <w:t xml:space="preserve">– </w:t>
            </w: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727D8A" w:rsidRDefault="00727D8A">
            <w:pPr>
              <w:pStyle w:val="HeadingLv1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7D8A" w:rsidRDefault="00727D8A">
            <w:pPr>
              <w:pStyle w:val="Bang"/>
            </w:pPr>
            <w:r>
              <w:t>Bùi Đình Chiến</w:t>
            </w:r>
          </w:p>
        </w:tc>
      </w:tr>
    </w:tbl>
    <w:p w:rsidR="00727D8A" w:rsidRDefault="00727D8A" w:rsidP="00727D8A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727D8A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727D8A" w:rsidRDefault="00727D8A" w:rsidP="00DD33BC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727D8A" w:rsidRDefault="00727D8A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727D8A" w:rsidRDefault="00727D8A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727D8A">
        <w:trPr>
          <w:trHeight w:val="410"/>
        </w:trPr>
        <w:tc>
          <w:tcPr>
            <w:tcW w:w="2552" w:type="dxa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727D8A" w:rsidRDefault="00727D8A" w:rsidP="00DD33BC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727D8A" w:rsidRDefault="00727D8A" w:rsidP="00DD33BC">
            <w:pPr>
              <w:pStyle w:val="Bang"/>
            </w:pPr>
          </w:p>
        </w:tc>
      </w:tr>
      <w:tr w:rsidR="00727D8A">
        <w:trPr>
          <w:trHeight w:val="410"/>
        </w:trPr>
        <w:tc>
          <w:tcPr>
            <w:tcW w:w="2552" w:type="dxa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727D8A" w:rsidRDefault="00727D8A" w:rsidP="00DD33BC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727D8A" w:rsidRDefault="00727D8A" w:rsidP="00DD33BC">
            <w:pPr>
              <w:pStyle w:val="Bang"/>
            </w:pPr>
          </w:p>
        </w:tc>
      </w:tr>
      <w:tr w:rsidR="00727D8A">
        <w:trPr>
          <w:trHeight w:val="410"/>
        </w:trPr>
        <w:tc>
          <w:tcPr>
            <w:tcW w:w="2552" w:type="dxa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727D8A" w:rsidRDefault="00727D8A" w:rsidP="00DD33BC">
            <w:pPr>
              <w:pStyle w:val="Bang"/>
            </w:pPr>
            <w:r>
              <w:t xml:space="preserve">5 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727D8A" w:rsidRDefault="00727D8A" w:rsidP="00DD33BC">
            <w:pPr>
              <w:pStyle w:val="Bang"/>
            </w:pPr>
            <w:r>
              <w:t>Nguyễn Minh Đức</w:t>
            </w:r>
          </w:p>
          <w:p w:rsidR="00727D8A" w:rsidRDefault="00727D8A" w:rsidP="00DD33BC">
            <w:pPr>
              <w:pStyle w:val="Bang"/>
            </w:pPr>
            <w:r>
              <w:t xml:space="preserve">Nguyễn Văn Tâm </w:t>
            </w:r>
          </w:p>
          <w:p w:rsidR="00727D8A" w:rsidRDefault="00727D8A" w:rsidP="00DD33BC">
            <w:pPr>
              <w:pStyle w:val="Bang"/>
            </w:pPr>
            <w:r>
              <w:t>Nguyễn Thạc Sơn</w:t>
            </w:r>
          </w:p>
          <w:p w:rsidR="00727D8A" w:rsidRDefault="00727D8A" w:rsidP="00DD33BC">
            <w:pPr>
              <w:pStyle w:val="Bang"/>
            </w:pPr>
            <w:r>
              <w:t>Võ Tôn Phúc</w:t>
            </w:r>
          </w:p>
          <w:p w:rsidR="00727D8A" w:rsidRDefault="00727D8A" w:rsidP="00DD33BC">
            <w:pPr>
              <w:pStyle w:val="Bang"/>
            </w:pPr>
            <w:r>
              <w:t>Phạm Văn Trọng</w:t>
            </w:r>
          </w:p>
        </w:tc>
      </w:tr>
      <w:tr w:rsidR="00727D8A">
        <w:trPr>
          <w:trHeight w:val="410"/>
        </w:trPr>
        <w:tc>
          <w:tcPr>
            <w:tcW w:w="2552" w:type="dxa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727D8A" w:rsidRDefault="00727D8A" w:rsidP="00DD33BC">
            <w:pPr>
              <w:pStyle w:val="Bang"/>
            </w:pPr>
            <w:r>
              <w:t xml:space="preserve">375 </w:t>
            </w:r>
            <w:r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727D8A" w:rsidRDefault="00727D8A" w:rsidP="00DD33BC">
            <w:pPr>
              <w:pStyle w:val="Bang"/>
            </w:pPr>
            <w:r>
              <w:t xml:space="preserve">1 </w:t>
            </w:r>
            <w:r>
              <w:rPr>
                <w:rFonts w:hint="eastAsia"/>
                <w:lang w:eastAsia="ja-JP"/>
              </w:rPr>
              <w:t>日</w:t>
            </w:r>
            <w:r>
              <w:t xml:space="preserve">= 5 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727D8A">
        <w:trPr>
          <w:trHeight w:val="410"/>
        </w:trPr>
        <w:tc>
          <w:tcPr>
            <w:tcW w:w="2552" w:type="dxa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727D8A" w:rsidRDefault="00727D8A" w:rsidP="00DD33BC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727D8A" w:rsidRDefault="00727D8A" w:rsidP="00DD33BC">
            <w:pPr>
              <w:pStyle w:val="Bang"/>
            </w:pPr>
          </w:p>
        </w:tc>
      </w:tr>
      <w:tr w:rsidR="00727D8A">
        <w:trPr>
          <w:trHeight w:val="410"/>
        </w:trPr>
        <w:tc>
          <w:tcPr>
            <w:tcW w:w="2552" w:type="dxa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727D8A" w:rsidRDefault="00727D8A" w:rsidP="00DD33BC">
            <w:pPr>
              <w:pStyle w:val="Bang"/>
            </w:pPr>
            <w:r>
              <w:t xml:space="preserve">60 </w:t>
            </w:r>
            <w:r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727D8A" w:rsidRDefault="00727D8A" w:rsidP="00DD33BC">
            <w:pPr>
              <w:pStyle w:val="Bang"/>
            </w:pPr>
          </w:p>
        </w:tc>
      </w:tr>
      <w:tr w:rsidR="00727D8A">
        <w:trPr>
          <w:trHeight w:val="410"/>
        </w:trPr>
        <w:tc>
          <w:tcPr>
            <w:tcW w:w="2552" w:type="dxa"/>
            <w:vAlign w:val="center"/>
          </w:tcPr>
          <w:p w:rsidR="00727D8A" w:rsidRDefault="00727D8A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727D8A" w:rsidRDefault="00727D8A" w:rsidP="00DD33BC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727D8A" w:rsidRDefault="00727D8A" w:rsidP="00DD33BC">
            <w:pPr>
              <w:pStyle w:val="Bang"/>
            </w:pPr>
          </w:p>
        </w:tc>
      </w:tr>
    </w:tbl>
    <w:p w:rsidR="00727D8A" w:rsidRDefault="00727D8A" w:rsidP="00727D8A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727D8A" w:rsidRDefault="00727D8A" w:rsidP="00727D8A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727D8A" w:rsidRDefault="00727D8A" w:rsidP="00727D8A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727D8A" w:rsidRDefault="00727D8A" w:rsidP="00727D8A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品質活動</w:t>
      </w:r>
      <w:r>
        <w:rPr>
          <w:lang w:eastAsia="ja-JP"/>
        </w:rPr>
        <w:t xml:space="preserve"> </w:t>
      </w:r>
    </w:p>
    <w:p w:rsidR="00727D8A" w:rsidRDefault="00727D8A" w:rsidP="00727D8A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923"/>
        <w:gridCol w:w="1080"/>
        <w:gridCol w:w="720"/>
        <w:gridCol w:w="1260"/>
      </w:tblGrid>
      <w:tr w:rsidR="00727D8A" w:rsidTr="00727D8A">
        <w:tc>
          <w:tcPr>
            <w:tcW w:w="2577" w:type="dxa"/>
            <w:shd w:val="clear" w:color="auto" w:fill="FFE8E1"/>
          </w:tcPr>
          <w:p w:rsidR="00727D8A" w:rsidRPr="00A05C79" w:rsidRDefault="00727D8A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タスク</w:t>
            </w:r>
          </w:p>
        </w:tc>
        <w:tc>
          <w:tcPr>
            <w:tcW w:w="1800" w:type="dxa"/>
            <w:shd w:val="clear" w:color="auto" w:fill="FFE8E1"/>
          </w:tcPr>
          <w:p w:rsidR="00727D8A" w:rsidRPr="00A05C79" w:rsidRDefault="00727D8A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責任者</w:t>
            </w:r>
          </w:p>
        </w:tc>
        <w:tc>
          <w:tcPr>
            <w:tcW w:w="1923" w:type="dxa"/>
            <w:shd w:val="clear" w:color="auto" w:fill="FFE8E1"/>
          </w:tcPr>
          <w:p w:rsidR="00727D8A" w:rsidRPr="00A05C79" w:rsidRDefault="00727D8A" w:rsidP="00DD33BC">
            <w:pPr>
              <w:pStyle w:val="headingbang"/>
              <w:rPr>
                <w:sz w:val="16"/>
                <w:szCs w:val="16"/>
                <w:lang w:eastAsia="ja-JP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納品物</w:t>
            </w:r>
          </w:p>
        </w:tc>
        <w:tc>
          <w:tcPr>
            <w:tcW w:w="1080" w:type="dxa"/>
            <w:shd w:val="clear" w:color="auto" w:fill="FFE8E1"/>
          </w:tcPr>
          <w:p w:rsidR="00727D8A" w:rsidRPr="00A05C79" w:rsidRDefault="00727D8A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ステータス</w:t>
            </w:r>
          </w:p>
        </w:tc>
        <w:tc>
          <w:tcPr>
            <w:tcW w:w="720" w:type="dxa"/>
            <w:shd w:val="clear" w:color="auto" w:fill="FFE8E1"/>
          </w:tcPr>
          <w:p w:rsidR="00727D8A" w:rsidRPr="00A05C79" w:rsidRDefault="00727D8A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詳細</w:t>
            </w:r>
          </w:p>
        </w:tc>
        <w:tc>
          <w:tcPr>
            <w:tcW w:w="1260" w:type="dxa"/>
            <w:shd w:val="clear" w:color="auto" w:fill="FFE8E1"/>
          </w:tcPr>
          <w:p w:rsidR="00727D8A" w:rsidRPr="00A05C79" w:rsidRDefault="00727D8A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スケジュール</w:t>
            </w:r>
            <w:r w:rsidRPr="00A05C79">
              <w:rPr>
                <w:sz w:val="16"/>
                <w:szCs w:val="16"/>
                <w:lang w:eastAsia="ja-JP"/>
              </w:rPr>
              <w:br/>
            </w:r>
            <w:r w:rsidRPr="00A05C79">
              <w:rPr>
                <w:rFonts w:hint="eastAsia"/>
                <w:sz w:val="16"/>
                <w:szCs w:val="16"/>
                <w:lang w:eastAsia="ja-JP"/>
              </w:rPr>
              <w:t>変更</w:t>
            </w:r>
          </w:p>
        </w:tc>
      </w:tr>
      <w:tr w:rsidR="00727D8A" w:rsidTr="00727D8A">
        <w:tc>
          <w:tcPr>
            <w:tcW w:w="2577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展開</w:t>
            </w:r>
          </w:p>
        </w:tc>
        <w:tc>
          <w:tcPr>
            <w:tcW w:w="1800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727D8A" w:rsidRPr="003B1A7A" w:rsidRDefault="00727D8A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727D8A" w:rsidRDefault="00727D8A" w:rsidP="00A940BD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27D8A" w:rsidRDefault="00727D8A" w:rsidP="00A940BD">
            <w:pPr>
              <w:pStyle w:val="Bang"/>
            </w:pPr>
          </w:p>
        </w:tc>
      </w:tr>
      <w:tr w:rsidR="00727D8A" w:rsidTr="00727D8A">
        <w:tc>
          <w:tcPr>
            <w:tcW w:w="2577" w:type="dxa"/>
            <w:vAlign w:val="center"/>
          </w:tcPr>
          <w:p w:rsidR="00727D8A" w:rsidRDefault="00727D8A" w:rsidP="00DD33BC">
            <w:pPr>
              <w:ind w:left="0"/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Final Report document</w:t>
            </w:r>
          </w:p>
          <w:p w:rsidR="00727D8A" w:rsidRDefault="00727D8A" w:rsidP="00DD33BC">
            <w:pPr>
              <w:ind w:left="0"/>
              <w:rPr>
                <w:rFonts w:ascii="Calibri" w:hAnsi="Calibri" w:cs="Calibri" w:hint="eastAsia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最終報告書を作成</w:t>
            </w:r>
          </w:p>
        </w:tc>
        <w:tc>
          <w:tcPr>
            <w:tcW w:w="1800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727D8A" w:rsidRPr="003B1A7A" w:rsidRDefault="00727D8A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727D8A" w:rsidRDefault="00727D8A" w:rsidP="00A940BD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27D8A" w:rsidRDefault="00727D8A" w:rsidP="00A940BD">
            <w:pPr>
              <w:pStyle w:val="Bang"/>
            </w:pPr>
          </w:p>
        </w:tc>
      </w:tr>
      <w:tr w:rsidR="00727D8A" w:rsidTr="00727D8A">
        <w:tc>
          <w:tcPr>
            <w:tcW w:w="2577" w:type="dxa"/>
            <w:vAlign w:val="center"/>
          </w:tcPr>
          <w:p w:rsidR="00727D8A" w:rsidRDefault="00727D8A" w:rsidP="00DD33BC">
            <w:pPr>
              <w:ind w:left="0"/>
              <w:rPr>
                <w:rFonts w:ascii="Calibri" w:hAnsi="Calibri" w:cs="Calibri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インストールガイドを作成</w:t>
            </w:r>
          </w:p>
        </w:tc>
        <w:tc>
          <w:tcPr>
            <w:tcW w:w="1800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923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727D8A" w:rsidRPr="003B1A7A" w:rsidRDefault="00727D8A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727D8A" w:rsidRDefault="00727D8A" w:rsidP="00A940BD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27D8A" w:rsidRDefault="00727D8A" w:rsidP="00A940BD">
            <w:pPr>
              <w:pStyle w:val="Bang"/>
            </w:pPr>
          </w:p>
        </w:tc>
      </w:tr>
      <w:tr w:rsidR="00727D8A" w:rsidTr="00727D8A">
        <w:tc>
          <w:tcPr>
            <w:tcW w:w="2577" w:type="dxa"/>
            <w:vAlign w:val="center"/>
          </w:tcPr>
          <w:p w:rsidR="00727D8A" w:rsidRDefault="00727D8A" w:rsidP="00DD33BC">
            <w:pPr>
              <w:ind w:left="0"/>
              <w:rPr>
                <w:rFonts w:ascii="Calibri" w:hAnsi="Calibri" w:cs="Calibri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ユーザーガイドを作成</w:t>
            </w:r>
          </w:p>
        </w:tc>
        <w:tc>
          <w:tcPr>
            <w:tcW w:w="1800" w:type="dxa"/>
          </w:tcPr>
          <w:p w:rsidR="00727D8A" w:rsidRDefault="00727D8A" w:rsidP="00DD33BC">
            <w:pPr>
              <w:pStyle w:val="Bang"/>
            </w:pPr>
            <w:r>
              <w:t>TamNV</w:t>
            </w:r>
          </w:p>
        </w:tc>
        <w:tc>
          <w:tcPr>
            <w:tcW w:w="1923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727D8A" w:rsidRPr="003B1A7A" w:rsidRDefault="00727D8A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727D8A" w:rsidRDefault="00727D8A" w:rsidP="00A940BD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27D8A" w:rsidRDefault="00727D8A" w:rsidP="00A940BD">
            <w:pPr>
              <w:pStyle w:val="Bang"/>
            </w:pPr>
          </w:p>
        </w:tc>
      </w:tr>
      <w:tr w:rsidR="00727D8A" w:rsidTr="00727D8A">
        <w:tc>
          <w:tcPr>
            <w:tcW w:w="2577" w:type="dxa"/>
            <w:vAlign w:val="center"/>
          </w:tcPr>
          <w:p w:rsidR="00727D8A" w:rsidRDefault="00727D8A" w:rsidP="00DD33BC">
            <w:pPr>
              <w:ind w:left="0"/>
              <w:rPr>
                <w:rFonts w:ascii="Calibri" w:hAnsi="Calibri" w:cs="Calibri" w:hint="eastAsia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プロジェクト結果の評価を作成</w:t>
            </w:r>
          </w:p>
        </w:tc>
        <w:tc>
          <w:tcPr>
            <w:tcW w:w="1800" w:type="dxa"/>
          </w:tcPr>
          <w:p w:rsidR="00727D8A" w:rsidRDefault="00727D8A" w:rsidP="00DD33BC">
            <w:pPr>
              <w:pStyle w:val="Bang"/>
            </w:pPr>
            <w:r>
              <w:t>SonNT</w:t>
            </w:r>
          </w:p>
        </w:tc>
        <w:tc>
          <w:tcPr>
            <w:tcW w:w="1923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727D8A" w:rsidRPr="003B1A7A" w:rsidRDefault="00727D8A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727D8A" w:rsidRDefault="00727D8A" w:rsidP="00A940BD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27D8A" w:rsidRDefault="00727D8A" w:rsidP="00A940BD">
            <w:pPr>
              <w:pStyle w:val="Bang"/>
            </w:pPr>
          </w:p>
        </w:tc>
      </w:tr>
      <w:tr w:rsidR="00727D8A" w:rsidTr="00727D8A">
        <w:tc>
          <w:tcPr>
            <w:tcW w:w="2577" w:type="dxa"/>
            <w:vAlign w:val="center"/>
          </w:tcPr>
          <w:p w:rsidR="00727D8A" w:rsidRDefault="00727D8A" w:rsidP="00DD33BC">
            <w:pPr>
              <w:ind w:left="0"/>
              <w:rPr>
                <w:rFonts w:ascii="Calibri" w:hAnsi="Calibri" w:cs="Calibri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最終発表のスライドを作成</w:t>
            </w:r>
          </w:p>
        </w:tc>
        <w:tc>
          <w:tcPr>
            <w:tcW w:w="1800" w:type="dxa"/>
          </w:tcPr>
          <w:p w:rsidR="00727D8A" w:rsidRDefault="00727D8A" w:rsidP="00DD33BC">
            <w:pPr>
              <w:pStyle w:val="Bang"/>
            </w:pPr>
            <w:r>
              <w:t>PhucVT</w:t>
            </w:r>
          </w:p>
        </w:tc>
        <w:tc>
          <w:tcPr>
            <w:tcW w:w="1923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727D8A" w:rsidRPr="003B1A7A" w:rsidRDefault="00727D8A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727D8A" w:rsidRDefault="00727D8A" w:rsidP="00A940BD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27D8A" w:rsidRDefault="00727D8A" w:rsidP="00A940BD">
            <w:pPr>
              <w:pStyle w:val="Bang"/>
            </w:pPr>
          </w:p>
        </w:tc>
      </w:tr>
      <w:tr w:rsidR="00727D8A" w:rsidTr="00727D8A">
        <w:tc>
          <w:tcPr>
            <w:tcW w:w="2577" w:type="dxa"/>
            <w:vAlign w:val="center"/>
          </w:tcPr>
          <w:p w:rsidR="00727D8A" w:rsidRDefault="00727D8A" w:rsidP="00DD33B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発表を練習</w:t>
            </w:r>
          </w:p>
        </w:tc>
        <w:tc>
          <w:tcPr>
            <w:tcW w:w="1800" w:type="dxa"/>
          </w:tcPr>
          <w:p w:rsidR="00727D8A" w:rsidRDefault="00727D8A" w:rsidP="00DD33BC">
            <w:pPr>
              <w:pStyle w:val="Bang"/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727D8A" w:rsidRDefault="00727D8A" w:rsidP="00DD33B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727D8A" w:rsidRPr="003B1A7A" w:rsidRDefault="00727D8A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727D8A" w:rsidRDefault="00727D8A" w:rsidP="00A940BD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27D8A" w:rsidRDefault="00727D8A" w:rsidP="00A940BD">
            <w:pPr>
              <w:pStyle w:val="Bang"/>
            </w:pPr>
          </w:p>
        </w:tc>
      </w:tr>
      <w:tr w:rsidR="00727D8A" w:rsidTr="00727D8A">
        <w:tc>
          <w:tcPr>
            <w:tcW w:w="2577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レポート６</w:t>
            </w:r>
          </w:p>
        </w:tc>
        <w:tc>
          <w:tcPr>
            <w:tcW w:w="1800" w:type="dxa"/>
          </w:tcPr>
          <w:p w:rsidR="00727D8A" w:rsidRPr="00370C60" w:rsidRDefault="00727D8A" w:rsidP="00DD33BC">
            <w:pPr>
              <w:pStyle w:val="Bang"/>
              <w:tabs>
                <w:tab w:val="left" w:pos="1035"/>
              </w:tabs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727D8A" w:rsidRPr="003B1A7A" w:rsidRDefault="00727D8A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727D8A" w:rsidRDefault="00727D8A" w:rsidP="00A940BD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27D8A" w:rsidRDefault="00727D8A" w:rsidP="00A940BD">
            <w:pPr>
              <w:pStyle w:val="Bang"/>
            </w:pPr>
          </w:p>
        </w:tc>
      </w:tr>
      <w:tr w:rsidR="00727D8A" w:rsidTr="00727D8A">
        <w:tc>
          <w:tcPr>
            <w:tcW w:w="2577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進捗報告書６</w:t>
            </w:r>
          </w:p>
        </w:tc>
        <w:tc>
          <w:tcPr>
            <w:tcW w:w="1800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923" w:type="dxa"/>
          </w:tcPr>
          <w:p w:rsidR="00727D8A" w:rsidRPr="00370C60" w:rsidRDefault="00727D8A" w:rsidP="00DD33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727D8A" w:rsidRPr="003B1A7A" w:rsidRDefault="00727D8A" w:rsidP="00A940B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727D8A" w:rsidRDefault="00727D8A" w:rsidP="00A940BD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27D8A" w:rsidRDefault="00727D8A" w:rsidP="00A940BD">
            <w:pPr>
              <w:pStyle w:val="Bang"/>
            </w:pPr>
          </w:p>
        </w:tc>
      </w:tr>
    </w:tbl>
    <w:p w:rsidR="00B7285F" w:rsidRDefault="00B7285F" w:rsidP="00B7285F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80"/>
        <w:gridCol w:w="2520"/>
      </w:tblGrid>
      <w:tr w:rsidR="00B7285F" w:rsidTr="0064790C">
        <w:tc>
          <w:tcPr>
            <w:tcW w:w="3027" w:type="dxa"/>
            <w:shd w:val="clear" w:color="auto" w:fill="FFE8E1"/>
          </w:tcPr>
          <w:p w:rsidR="00B7285F" w:rsidRDefault="00B7285F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070" w:type="dxa"/>
            <w:shd w:val="clear" w:color="auto" w:fill="FFE8E1"/>
          </w:tcPr>
          <w:p w:rsidR="00B7285F" w:rsidRDefault="00B7285F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980" w:type="dxa"/>
            <w:shd w:val="clear" w:color="auto" w:fill="FFE8E1"/>
          </w:tcPr>
          <w:p w:rsidR="00B7285F" w:rsidRDefault="00B7285F" w:rsidP="00DD33BC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520" w:type="dxa"/>
            <w:shd w:val="clear" w:color="auto" w:fill="FFE8E1"/>
          </w:tcPr>
          <w:p w:rsidR="00B7285F" w:rsidRDefault="00B7285F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B647E4" w:rsidTr="0064790C">
        <w:tc>
          <w:tcPr>
            <w:tcW w:w="3027" w:type="dxa"/>
          </w:tcPr>
          <w:p w:rsidR="00B7285F" w:rsidRPr="00370C60" w:rsidRDefault="00B7285F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最終報告書とソースコードを準備</w:t>
            </w:r>
          </w:p>
        </w:tc>
        <w:tc>
          <w:tcPr>
            <w:tcW w:w="2070" w:type="dxa"/>
          </w:tcPr>
          <w:p w:rsidR="00B647E4" w:rsidRPr="00370C60" w:rsidRDefault="00AA5005" w:rsidP="00B647E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80" w:type="dxa"/>
          </w:tcPr>
          <w:p w:rsidR="00B647E4" w:rsidRPr="00370C60" w:rsidRDefault="00160EAB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19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B647E4" w:rsidRPr="00370C60" w:rsidRDefault="00160EAB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19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B647E4" w:rsidTr="0064790C">
        <w:tc>
          <w:tcPr>
            <w:tcW w:w="3027" w:type="dxa"/>
          </w:tcPr>
          <w:p w:rsidR="00B647E4" w:rsidRPr="00370C60" w:rsidRDefault="00B7285F" w:rsidP="00B647E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教訓</w:t>
            </w:r>
            <w:r w:rsidR="00AA5005">
              <w:rPr>
                <w:rFonts w:hint="eastAsia"/>
                <w:lang w:eastAsia="ja-JP"/>
              </w:rPr>
              <w:t>を行う</w:t>
            </w:r>
          </w:p>
        </w:tc>
        <w:tc>
          <w:tcPr>
            <w:tcW w:w="2070" w:type="dxa"/>
          </w:tcPr>
          <w:p w:rsidR="00B647E4" w:rsidRPr="00370C60" w:rsidRDefault="00AA5005" w:rsidP="00B647E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80" w:type="dxa"/>
          </w:tcPr>
          <w:p w:rsidR="00B647E4" w:rsidRPr="00370C60" w:rsidRDefault="00160EAB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19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B647E4" w:rsidRPr="00370C60" w:rsidRDefault="00160EAB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19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B647E4" w:rsidTr="0064790C">
        <w:tc>
          <w:tcPr>
            <w:tcW w:w="3027" w:type="dxa"/>
          </w:tcPr>
          <w:p w:rsidR="00B647E4" w:rsidRDefault="00AA5005" w:rsidP="00B647E4">
            <w:pPr>
              <w:pStyle w:val="Bang"/>
            </w:pPr>
            <w:r>
              <w:rPr>
                <w:rFonts w:hint="eastAsia"/>
                <w:lang w:eastAsia="ja-JP"/>
              </w:rPr>
              <w:t>発表スライドを完成</w:t>
            </w:r>
          </w:p>
        </w:tc>
        <w:tc>
          <w:tcPr>
            <w:tcW w:w="2070" w:type="dxa"/>
          </w:tcPr>
          <w:p w:rsidR="00B647E4" w:rsidRDefault="00AA5005" w:rsidP="00B647E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80" w:type="dxa"/>
          </w:tcPr>
          <w:p w:rsidR="00B647E4" w:rsidRPr="00370C60" w:rsidRDefault="00160EAB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19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B647E4" w:rsidRPr="00370C60" w:rsidRDefault="00160EAB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19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B647E4" w:rsidTr="00376F40">
        <w:tc>
          <w:tcPr>
            <w:tcW w:w="3027" w:type="dxa"/>
            <w:vAlign w:val="center"/>
          </w:tcPr>
          <w:p w:rsidR="00AA5005" w:rsidRPr="002A0AAF" w:rsidRDefault="00AA5005" w:rsidP="00B647E4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最終資料とソースコードを提出</w:t>
            </w:r>
          </w:p>
        </w:tc>
        <w:tc>
          <w:tcPr>
            <w:tcW w:w="2070" w:type="dxa"/>
          </w:tcPr>
          <w:p w:rsidR="00B647E4" w:rsidRPr="00370C60" w:rsidRDefault="00AA5005" w:rsidP="00B647E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80" w:type="dxa"/>
          </w:tcPr>
          <w:p w:rsidR="00B647E4" w:rsidRPr="00370C60" w:rsidRDefault="00160EAB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19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B647E4" w:rsidRPr="00370C60" w:rsidRDefault="00160EAB" w:rsidP="00B647E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19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</w:tbl>
    <w:p w:rsidR="00B7285F" w:rsidRDefault="00B7285F" w:rsidP="00B7285F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sectPr w:rsidR="004B3D68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B12" w:rsidRDefault="00B30B12">
      <w:r>
        <w:separator/>
      </w:r>
    </w:p>
  </w:endnote>
  <w:endnote w:type="continuationSeparator" w:id="0">
    <w:p w:rsidR="00B30B12" w:rsidRDefault="00B3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160EAB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160EAB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B12" w:rsidRDefault="00B30B12">
      <w:r>
        <w:separator/>
      </w:r>
    </w:p>
  </w:footnote>
  <w:footnote w:type="continuationSeparator" w:id="0">
    <w:p w:rsidR="00B30B12" w:rsidRDefault="00B30B12">
      <w:r>
        <w:continuationSeparator/>
      </w:r>
    </w:p>
  </w:footnote>
  <w:footnote w:id="1">
    <w:p w:rsidR="00727D8A" w:rsidRDefault="00727D8A" w:rsidP="00727D8A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727D8A" w:rsidRDefault="00727D8A" w:rsidP="00727D8A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727D8A" w:rsidRDefault="00727D8A" w:rsidP="00727D8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BF"/>
    <w:rsid w:val="00035553"/>
    <w:rsid w:val="000A48A8"/>
    <w:rsid w:val="000A4F20"/>
    <w:rsid w:val="00160EAB"/>
    <w:rsid w:val="001B1849"/>
    <w:rsid w:val="003307B3"/>
    <w:rsid w:val="003605EC"/>
    <w:rsid w:val="003B1A7A"/>
    <w:rsid w:val="003E765F"/>
    <w:rsid w:val="004B3D68"/>
    <w:rsid w:val="00511AAB"/>
    <w:rsid w:val="0064790C"/>
    <w:rsid w:val="006A1F41"/>
    <w:rsid w:val="006A3E43"/>
    <w:rsid w:val="006A545C"/>
    <w:rsid w:val="006C7F41"/>
    <w:rsid w:val="00727D8A"/>
    <w:rsid w:val="00796057"/>
    <w:rsid w:val="007D4EA2"/>
    <w:rsid w:val="00813267"/>
    <w:rsid w:val="00813FE9"/>
    <w:rsid w:val="008355DA"/>
    <w:rsid w:val="00972C86"/>
    <w:rsid w:val="009746C0"/>
    <w:rsid w:val="009A2DA2"/>
    <w:rsid w:val="00A04731"/>
    <w:rsid w:val="00A85EC0"/>
    <w:rsid w:val="00A940BD"/>
    <w:rsid w:val="00AA5005"/>
    <w:rsid w:val="00AF2A96"/>
    <w:rsid w:val="00B30B12"/>
    <w:rsid w:val="00B647E4"/>
    <w:rsid w:val="00B7285F"/>
    <w:rsid w:val="00C50049"/>
    <w:rsid w:val="00C822BF"/>
    <w:rsid w:val="00C907D5"/>
    <w:rsid w:val="00CC5FCF"/>
    <w:rsid w:val="00CE0A85"/>
    <w:rsid w:val="00D95D26"/>
    <w:rsid w:val="00E0475D"/>
    <w:rsid w:val="00EB5241"/>
    <w:rsid w:val="00EC7D5E"/>
    <w:rsid w:val="00F06BD3"/>
    <w:rsid w:val="00F200AE"/>
    <w:rsid w:val="00F32A44"/>
    <w:rsid w:val="00F3722C"/>
    <w:rsid w:val="00F428D8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65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Tam Nguyen</cp:lastModifiedBy>
  <cp:revision>28</cp:revision>
  <cp:lastPrinted>2000-08-14T03:46:00Z</cp:lastPrinted>
  <dcterms:created xsi:type="dcterms:W3CDTF">2016-05-16T14:18:00Z</dcterms:created>
  <dcterms:modified xsi:type="dcterms:W3CDTF">2016-08-23T13:46:00Z</dcterms:modified>
  <cp:category>Template</cp:category>
</cp:coreProperties>
</file>