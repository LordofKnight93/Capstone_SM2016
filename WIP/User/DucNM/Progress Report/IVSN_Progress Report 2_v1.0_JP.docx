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C822BF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 w:rsidRPr="00C50049">
                    <w:rPr>
                      <w:b/>
                      <w:noProof/>
                      <w:lang w:eastAsia="ja-JP"/>
                    </w:rPr>
                    <w:drawing>
                      <wp:inline distT="0" distB="0" distL="0" distR="0" wp14:anchorId="6EDE45FE" wp14:editId="60301FFA">
                        <wp:extent cx="781050" cy="704850"/>
                        <wp:effectExtent l="0" t="0" r="0" b="0"/>
                        <wp:docPr id="1" name="Picture 3" descr="C:\Documents and Settings\hattn2\Desktop\Logo FSOFT\FSOFT-new-vertical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Documents and Settings\hattn2\Desktop\Logo FSOFT\FSOFT-new-vertical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CD7DFA" w:rsidP="004B3D68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  <w:rPr>
                <w:lang w:eastAsia="ja-JP"/>
              </w:rPr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CD7DFA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C822BF">
            <w:pPr>
              <w:pStyle w:val="Bang"/>
            </w:pPr>
            <w:r>
              <w:t>I Volunteer Social Network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CD7DFA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C822BF">
            <w:pPr>
              <w:pStyle w:val="Bang"/>
            </w:pPr>
            <w:r>
              <w:t>IVSN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CD7DFA">
            <w:pPr>
              <w:pStyle w:val="HeadingLv1"/>
            </w:pPr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C822BF">
            <w:pPr>
              <w:pStyle w:val="Bang"/>
            </w:pPr>
            <w:r>
              <w:t>Nguyễn Minh Đức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CD7DFA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C822BF">
            <w:pPr>
              <w:pStyle w:val="Bang"/>
            </w:pPr>
            <w:r>
              <w:t>Nguyễn Minh Đức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CD7DFA">
            <w:pPr>
              <w:pStyle w:val="HeadingLv1"/>
            </w:pPr>
            <w:r>
              <w:rPr>
                <w:rFonts w:hint="eastAsia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CD7DFA">
            <w:pPr>
              <w:pStyle w:val="Bang"/>
            </w:pPr>
            <w:r>
              <w:rPr>
                <w:rFonts w:hint="eastAsia"/>
                <w:lang w:eastAsia="ja-JP"/>
              </w:rPr>
              <w:t>2016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3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CD7DFA">
            <w:pPr>
              <w:pStyle w:val="HeadingLv1"/>
            </w:pPr>
            <w:r>
              <w:rPr>
                <w:rFonts w:hint="eastAsia"/>
                <w:lang w:eastAsia="ja-JP"/>
              </w:rPr>
              <w:t>受領者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CD7DFA">
            <w:pPr>
              <w:pStyle w:val="Bang"/>
            </w:pPr>
            <w:r>
              <w:rPr>
                <w:rFonts w:hint="eastAsia"/>
                <w:lang w:eastAsia="ja-JP"/>
              </w:rPr>
              <w:t>担当者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CD7DFA">
            <w:pPr>
              <w:pStyle w:val="HeadingLv1"/>
            </w:pPr>
            <w:r>
              <w:rPr>
                <w:rFonts w:hint="eastAsia"/>
                <w:lang w:eastAsia="ja-JP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3D68" w:rsidRPr="00CD7DFA" w:rsidRDefault="00CD7DFA" w:rsidP="00C822BF">
            <w:pPr>
              <w:pStyle w:val="Bang"/>
              <w:rPr>
                <w:sz w:val="16"/>
                <w:szCs w:val="16"/>
              </w:rPr>
            </w:pPr>
            <w:r w:rsidRPr="00CD7DFA">
              <w:rPr>
                <w:rFonts w:hint="eastAsia"/>
                <w:sz w:val="16"/>
                <w:szCs w:val="16"/>
                <w:lang w:eastAsia="ja-JP"/>
              </w:rPr>
              <w:t>2016</w:t>
            </w:r>
            <w:r w:rsidRPr="00CD7DFA">
              <w:rPr>
                <w:rFonts w:hint="eastAsia"/>
                <w:sz w:val="16"/>
                <w:szCs w:val="16"/>
                <w:lang w:eastAsia="ja-JP"/>
              </w:rPr>
              <w:t>年</w:t>
            </w:r>
            <w:r w:rsidRPr="00CD7DFA">
              <w:rPr>
                <w:rFonts w:hint="eastAsia"/>
                <w:sz w:val="16"/>
                <w:szCs w:val="16"/>
                <w:lang w:eastAsia="ja-JP"/>
              </w:rPr>
              <w:t>5</w:t>
            </w:r>
            <w:r w:rsidRPr="00CD7DFA">
              <w:rPr>
                <w:rFonts w:hint="eastAsia"/>
                <w:sz w:val="16"/>
                <w:szCs w:val="16"/>
                <w:lang w:eastAsia="ja-JP"/>
              </w:rPr>
              <w:t>月</w:t>
            </w:r>
            <w:r w:rsidRPr="00CD7DFA">
              <w:rPr>
                <w:rFonts w:hint="eastAsia"/>
                <w:sz w:val="16"/>
                <w:szCs w:val="16"/>
                <w:lang w:eastAsia="ja-JP"/>
              </w:rPr>
              <w:t>23</w:t>
            </w:r>
            <w:r w:rsidRPr="00CD7DFA">
              <w:rPr>
                <w:rFonts w:hint="eastAsia"/>
                <w:sz w:val="16"/>
                <w:szCs w:val="16"/>
                <w:lang w:eastAsia="ja-JP"/>
              </w:rPr>
              <w:t>日</w:t>
            </w:r>
            <w:r w:rsidR="004B3D68" w:rsidRPr="00CD7DFA">
              <w:rPr>
                <w:sz w:val="16"/>
                <w:szCs w:val="16"/>
              </w:rPr>
              <w:t xml:space="preserve">– </w:t>
            </w:r>
            <w:r w:rsidRPr="00CD7DFA">
              <w:rPr>
                <w:rFonts w:hint="eastAsia"/>
                <w:sz w:val="16"/>
                <w:szCs w:val="16"/>
                <w:lang w:eastAsia="ja-JP"/>
              </w:rPr>
              <w:t>2016</w:t>
            </w:r>
            <w:r w:rsidRPr="00CD7DFA">
              <w:rPr>
                <w:rFonts w:hint="eastAsia"/>
                <w:sz w:val="16"/>
                <w:szCs w:val="16"/>
                <w:lang w:eastAsia="ja-JP"/>
              </w:rPr>
              <w:t>年</w:t>
            </w:r>
            <w:r w:rsidRPr="00CD7DFA">
              <w:rPr>
                <w:rFonts w:hint="eastAsia"/>
                <w:sz w:val="16"/>
                <w:szCs w:val="16"/>
                <w:lang w:eastAsia="ja-JP"/>
              </w:rPr>
              <w:t>6</w:t>
            </w:r>
            <w:r w:rsidRPr="00CD7DFA">
              <w:rPr>
                <w:rFonts w:hint="eastAsia"/>
                <w:sz w:val="16"/>
                <w:szCs w:val="16"/>
                <w:lang w:eastAsia="ja-JP"/>
              </w:rPr>
              <w:t>月</w:t>
            </w:r>
            <w:r w:rsidRPr="00CD7DFA">
              <w:rPr>
                <w:rFonts w:hint="eastAsia"/>
                <w:sz w:val="16"/>
                <w:szCs w:val="16"/>
                <w:lang w:eastAsia="ja-JP"/>
              </w:rPr>
              <w:t>3</w:t>
            </w:r>
            <w:r w:rsidRPr="00CD7DFA">
              <w:rPr>
                <w:rFonts w:hint="eastAsia"/>
                <w:sz w:val="16"/>
                <w:szCs w:val="16"/>
                <w:lang w:eastAsia="ja-JP"/>
              </w:rPr>
              <w:t>日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3D68" w:rsidRDefault="00C822BF">
            <w:pPr>
              <w:pStyle w:val="Bang"/>
            </w:pPr>
            <w:r>
              <w:t>Bùi Đình Chiến</w:t>
            </w:r>
          </w:p>
        </w:tc>
      </w:tr>
    </w:tbl>
    <w:p w:rsidR="00CD7DFA" w:rsidRDefault="00CD7DFA" w:rsidP="00CD7DFA">
      <w:pPr>
        <w:pStyle w:val="Heading1"/>
      </w:pPr>
      <w:r>
        <w:rPr>
          <w:rFonts w:hint="eastAsia"/>
          <w:lang w:eastAsia="ja-JP"/>
        </w:rPr>
        <w:t>進捗詳細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1154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115468" w:rsidRDefault="00115468" w:rsidP="00693993">
            <w:pPr>
              <w:pStyle w:val="heading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115468" w:rsidRDefault="00115468" w:rsidP="00693993">
            <w:pPr>
              <w:pStyle w:val="headingbang"/>
            </w:pPr>
            <w:r>
              <w:rPr>
                <w:rFonts w:hint="eastAsia"/>
                <w:lang w:eastAsia="ja-JP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115468" w:rsidRDefault="00115468" w:rsidP="00693993">
            <w:pPr>
              <w:pStyle w:val="headingbang"/>
            </w:pPr>
            <w:r>
              <w:rPr>
                <w:rFonts w:hint="eastAsia"/>
                <w:lang w:eastAsia="ja-JP"/>
              </w:rPr>
              <w:t>備考</w:t>
            </w:r>
          </w:p>
        </w:tc>
      </w:tr>
      <w:tr w:rsidR="00CD7DFA">
        <w:trPr>
          <w:trHeight w:val="410"/>
        </w:trPr>
        <w:tc>
          <w:tcPr>
            <w:tcW w:w="2552" w:type="dxa"/>
            <w:vAlign w:val="center"/>
          </w:tcPr>
          <w:p w:rsidR="00CD7DFA" w:rsidRDefault="00CD7DFA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CD7DFA" w:rsidRDefault="00CD7DFA" w:rsidP="00693993">
            <w:pPr>
              <w:pStyle w:val="Bang"/>
            </w:pPr>
            <w:r>
              <w:rPr>
                <w:rFonts w:hint="eastAsia"/>
                <w:lang w:eastAsia="ja-JP"/>
              </w:rPr>
              <w:t>2016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9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4347" w:type="dxa"/>
            <w:vAlign w:val="center"/>
          </w:tcPr>
          <w:p w:rsidR="00CD7DFA" w:rsidRDefault="00CD7DFA">
            <w:pPr>
              <w:pStyle w:val="Bang"/>
            </w:pPr>
          </w:p>
        </w:tc>
      </w:tr>
      <w:tr w:rsidR="00CD7DFA">
        <w:trPr>
          <w:trHeight w:val="410"/>
        </w:trPr>
        <w:tc>
          <w:tcPr>
            <w:tcW w:w="2552" w:type="dxa"/>
            <w:vAlign w:val="center"/>
          </w:tcPr>
          <w:p w:rsidR="00CD7DFA" w:rsidRDefault="00CD7DFA">
            <w:pPr>
              <w:pStyle w:val="HeadingLv1"/>
            </w:pPr>
            <w:r>
              <w:rPr>
                <w:rFonts w:hint="eastAsia"/>
                <w:lang w:eastAsia="ja-JP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CD7DFA" w:rsidRDefault="00CD7DFA" w:rsidP="00693993">
            <w:pPr>
              <w:pStyle w:val="Bang"/>
            </w:pPr>
            <w:r>
              <w:rPr>
                <w:rFonts w:hint="eastAsia"/>
                <w:lang w:eastAsia="ja-JP"/>
              </w:rPr>
              <w:t>2016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26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4347" w:type="dxa"/>
            <w:vAlign w:val="center"/>
          </w:tcPr>
          <w:p w:rsidR="00CD7DFA" w:rsidRDefault="00CD7DFA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CD7DFA">
            <w:pPr>
              <w:pStyle w:val="HeadingLv1"/>
            </w:pPr>
            <w:r>
              <w:rPr>
                <w:rFonts w:hint="eastAsia"/>
                <w:lang w:eastAsia="ja-JP"/>
              </w:rPr>
              <w:t>チームサイズ</w:t>
            </w:r>
          </w:p>
        </w:tc>
        <w:tc>
          <w:tcPr>
            <w:tcW w:w="2551" w:type="dxa"/>
            <w:vAlign w:val="center"/>
          </w:tcPr>
          <w:p w:rsidR="004B3D68" w:rsidRDefault="00D95D26">
            <w:pPr>
              <w:pStyle w:val="Bang"/>
            </w:pPr>
            <w:r>
              <w:t xml:space="preserve">5 </w:t>
            </w:r>
            <w:r w:rsidR="00CD7DFA">
              <w:rPr>
                <w:rFonts w:hint="eastAsia"/>
                <w:lang w:eastAsia="ja-JP"/>
              </w:rPr>
              <w:t>人</w:t>
            </w:r>
          </w:p>
        </w:tc>
        <w:tc>
          <w:tcPr>
            <w:tcW w:w="4347" w:type="dxa"/>
            <w:vAlign w:val="center"/>
          </w:tcPr>
          <w:p w:rsidR="004B3D68" w:rsidRDefault="00D95D26">
            <w:pPr>
              <w:pStyle w:val="Bang"/>
            </w:pPr>
            <w:r>
              <w:t>Nguyễn Minh Đức</w:t>
            </w:r>
          </w:p>
          <w:p w:rsidR="00D95D26" w:rsidRDefault="00D95D26">
            <w:pPr>
              <w:pStyle w:val="Bang"/>
            </w:pPr>
            <w:r>
              <w:t xml:space="preserve">Nguyễn Văn Tâm </w:t>
            </w:r>
          </w:p>
          <w:p w:rsidR="00D95D26" w:rsidRDefault="00D95D26">
            <w:pPr>
              <w:pStyle w:val="Bang"/>
            </w:pPr>
            <w:r>
              <w:t>Nguyễn Thạc Sơn</w:t>
            </w:r>
          </w:p>
          <w:p w:rsidR="00D95D26" w:rsidRDefault="00D95D26">
            <w:pPr>
              <w:pStyle w:val="Bang"/>
            </w:pPr>
            <w:r>
              <w:t>Võ Tôn Phúc</w:t>
            </w:r>
          </w:p>
          <w:p w:rsidR="00D95D26" w:rsidRDefault="00D95D26">
            <w:pPr>
              <w:pStyle w:val="Bang"/>
            </w:pPr>
            <w:r>
              <w:t>Phạm Văn Trọng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CD7DFA">
            <w:pPr>
              <w:pStyle w:val="HeadingLv1"/>
            </w:pPr>
            <w:r>
              <w:rPr>
                <w:rFonts w:hint="eastAsia"/>
                <w:lang w:eastAsia="ja-JP"/>
              </w:rPr>
              <w:t>工数合計（予定）</w:t>
            </w:r>
          </w:p>
        </w:tc>
        <w:tc>
          <w:tcPr>
            <w:tcW w:w="2551" w:type="dxa"/>
            <w:vAlign w:val="center"/>
          </w:tcPr>
          <w:p w:rsidR="004B3D68" w:rsidRDefault="00C907D5">
            <w:pPr>
              <w:pStyle w:val="Bang"/>
            </w:pPr>
            <w:r>
              <w:t>375</w:t>
            </w:r>
            <w:r w:rsidR="00F32A44">
              <w:t xml:space="preserve"> </w:t>
            </w:r>
            <w:r w:rsidR="00CD7DFA">
              <w:rPr>
                <w:rFonts w:hint="eastAsia"/>
                <w:lang w:eastAsia="ja-JP"/>
              </w:rPr>
              <w:t>人日</w:t>
            </w:r>
          </w:p>
        </w:tc>
        <w:tc>
          <w:tcPr>
            <w:tcW w:w="4347" w:type="dxa"/>
            <w:vAlign w:val="center"/>
          </w:tcPr>
          <w:p w:rsidR="004B3D68" w:rsidRDefault="00AF2A96" w:rsidP="00CD7DFA">
            <w:pPr>
              <w:pStyle w:val="Bang"/>
            </w:pPr>
            <w:r>
              <w:t xml:space="preserve">1 </w:t>
            </w:r>
            <w:r w:rsidR="00CD7DFA">
              <w:rPr>
                <w:rFonts w:hint="eastAsia"/>
                <w:lang w:eastAsia="ja-JP"/>
              </w:rPr>
              <w:t>日</w:t>
            </w:r>
            <w:r>
              <w:t xml:space="preserve">= 5 </w:t>
            </w:r>
            <w:r w:rsidR="00CD7DFA">
              <w:rPr>
                <w:rFonts w:hint="eastAsia"/>
                <w:lang w:eastAsia="ja-JP"/>
              </w:rPr>
              <w:t>時間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CD7DFA">
            <w:pPr>
              <w:pStyle w:val="HeadingLv1"/>
            </w:pPr>
            <w:r>
              <w:rPr>
                <w:rFonts w:hint="eastAsia"/>
                <w:lang w:eastAsia="ja-JP"/>
              </w:rPr>
              <w:t>工数合計（実際）</w:t>
            </w:r>
          </w:p>
        </w:tc>
        <w:tc>
          <w:tcPr>
            <w:tcW w:w="2551" w:type="dxa"/>
            <w:vAlign w:val="center"/>
          </w:tcPr>
          <w:p w:rsidR="004B3D68" w:rsidRDefault="004B3D68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CD7DFA">
            <w:pPr>
              <w:pStyle w:val="HeadingLv1"/>
            </w:pPr>
            <w:r>
              <w:rPr>
                <w:rFonts w:hint="eastAsia"/>
                <w:lang w:eastAsia="ja-JP"/>
              </w:rPr>
              <w:t>現在までの消化工数</w:t>
            </w:r>
          </w:p>
        </w:tc>
        <w:tc>
          <w:tcPr>
            <w:tcW w:w="2551" w:type="dxa"/>
            <w:vAlign w:val="center"/>
          </w:tcPr>
          <w:p w:rsidR="004B3D68" w:rsidRDefault="00F32A44">
            <w:pPr>
              <w:pStyle w:val="Bang"/>
            </w:pPr>
            <w:r>
              <w:t xml:space="preserve">60 </w:t>
            </w:r>
            <w:r w:rsidR="00CD7DFA">
              <w:rPr>
                <w:rFonts w:hint="eastAsia"/>
                <w:lang w:eastAsia="ja-JP"/>
              </w:rPr>
              <w:t>人日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CD7DFA">
            <w:pPr>
              <w:pStyle w:val="HeadingLv1"/>
            </w:pPr>
            <w:r>
              <w:rPr>
                <w:rFonts w:hint="eastAsia"/>
                <w:lang w:eastAsia="ja-JP"/>
              </w:rPr>
              <w:t>残工数合計</w:t>
            </w:r>
          </w:p>
        </w:tc>
        <w:tc>
          <w:tcPr>
            <w:tcW w:w="2551" w:type="dxa"/>
            <w:vAlign w:val="center"/>
          </w:tcPr>
          <w:p w:rsidR="004B3D68" w:rsidRDefault="00CD7DFA">
            <w:pPr>
              <w:pStyle w:val="Bang"/>
            </w:pPr>
            <w:r>
              <w:rPr>
                <w:rFonts w:hint="eastAsia"/>
                <w:lang w:eastAsia="ja-JP"/>
              </w:rPr>
              <w:t>無し</w:t>
            </w:r>
          </w:p>
        </w:tc>
        <w:tc>
          <w:tcPr>
            <w:tcW w:w="4347" w:type="dxa"/>
            <w:vAlign w:val="center"/>
          </w:tcPr>
          <w:p w:rsidR="004B3D68" w:rsidRDefault="004B3D68" w:rsidP="00A85EC0">
            <w:pPr>
              <w:pStyle w:val="Bang"/>
            </w:pPr>
          </w:p>
        </w:tc>
      </w:tr>
    </w:tbl>
    <w:p w:rsidR="00CD7DFA" w:rsidRDefault="00CD7DFA" w:rsidP="00CD7DFA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</w:t>
      </w:r>
      <w:r w:rsidRPr="00EE52E8">
        <w:rPr>
          <w:rFonts w:hint="eastAsia"/>
          <w:lang w:eastAsia="ja-JP"/>
        </w:rPr>
        <w:t>クレーム</w:t>
      </w:r>
      <w:r>
        <w:rPr>
          <w:rStyle w:val="FootnoteReference"/>
        </w:rPr>
        <w:footnoteReference w:id="1"/>
      </w:r>
    </w:p>
    <w:p w:rsidR="00CD7DFA" w:rsidRDefault="00CD7DFA" w:rsidP="00CD7DFA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お客様からのご要求に対するサポート</w:t>
      </w:r>
      <w:r>
        <w:rPr>
          <w:rStyle w:val="FootnoteReference"/>
        </w:rPr>
        <w:footnoteReference w:id="2"/>
      </w:r>
    </w:p>
    <w:p w:rsidR="00CD7DFA" w:rsidRDefault="00CD7DFA" w:rsidP="00CD7DFA">
      <w:pPr>
        <w:pStyle w:val="Heading1"/>
        <w:rPr>
          <w:lang w:eastAsia="ja-JP"/>
        </w:rPr>
      </w:pPr>
      <w:r>
        <w:rPr>
          <w:rFonts w:hint="eastAsia"/>
          <w:lang w:eastAsia="ja-JP"/>
        </w:rPr>
        <w:t>要求変更管理</w:t>
      </w:r>
      <w:r>
        <w:rPr>
          <w:rStyle w:val="FootnoteReference"/>
        </w:rPr>
        <w:footnoteReference w:id="3"/>
      </w:r>
    </w:p>
    <w:p w:rsidR="00CD7DFA" w:rsidRDefault="00CD7DFA" w:rsidP="00CD7DFA">
      <w:pPr>
        <w:pStyle w:val="Heading1"/>
        <w:rPr>
          <w:lang w:eastAsia="ja-JP"/>
        </w:rPr>
      </w:pPr>
      <w:r>
        <w:rPr>
          <w:rFonts w:hint="eastAsia"/>
          <w:lang w:eastAsia="ja-JP"/>
        </w:rPr>
        <w:lastRenderedPageBreak/>
        <w:t>品質活動</w:t>
      </w:r>
      <w:r>
        <w:rPr>
          <w:lang w:eastAsia="ja-JP"/>
        </w:rPr>
        <w:t xml:space="preserve"> </w:t>
      </w:r>
    </w:p>
    <w:p w:rsidR="00CD7DFA" w:rsidRDefault="00CD7DFA" w:rsidP="00CD7DFA">
      <w:pPr>
        <w:pStyle w:val="Heading1"/>
        <w:rPr>
          <w:lang w:eastAsia="ja-JP"/>
        </w:rPr>
      </w:pPr>
      <w:r>
        <w:rPr>
          <w:rFonts w:hint="eastAsia"/>
          <w:lang w:eastAsia="ja-JP"/>
        </w:rPr>
        <w:t>タスク実行の状況（進捗度、遅延など）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7"/>
        <w:gridCol w:w="1800"/>
        <w:gridCol w:w="1923"/>
        <w:gridCol w:w="900"/>
        <w:gridCol w:w="687"/>
        <w:gridCol w:w="1473"/>
      </w:tblGrid>
      <w:tr w:rsidR="00115468" w:rsidTr="008E0CC8">
        <w:tc>
          <w:tcPr>
            <w:tcW w:w="2577" w:type="dxa"/>
            <w:shd w:val="clear" w:color="auto" w:fill="FFE8E1"/>
          </w:tcPr>
          <w:p w:rsidR="00115468" w:rsidRDefault="00115468" w:rsidP="00693993">
            <w:pPr>
              <w:pStyle w:val="headingbang"/>
            </w:pPr>
            <w:r>
              <w:rPr>
                <w:rFonts w:hint="eastAsia"/>
                <w:lang w:eastAsia="ja-JP"/>
              </w:rPr>
              <w:t>タスク</w:t>
            </w:r>
          </w:p>
        </w:tc>
        <w:tc>
          <w:tcPr>
            <w:tcW w:w="1800" w:type="dxa"/>
            <w:shd w:val="clear" w:color="auto" w:fill="FFE8E1"/>
          </w:tcPr>
          <w:p w:rsidR="00115468" w:rsidRDefault="00115468" w:rsidP="00693993">
            <w:pPr>
              <w:pStyle w:val="headingbang"/>
            </w:pPr>
            <w:r>
              <w:rPr>
                <w:rFonts w:hint="eastAsia"/>
                <w:lang w:eastAsia="ja-JP"/>
              </w:rPr>
              <w:t>責任者</w:t>
            </w:r>
          </w:p>
        </w:tc>
        <w:tc>
          <w:tcPr>
            <w:tcW w:w="1923" w:type="dxa"/>
            <w:shd w:val="clear" w:color="auto" w:fill="FFE8E1"/>
          </w:tcPr>
          <w:p w:rsidR="00115468" w:rsidRDefault="00115468" w:rsidP="00693993">
            <w:pPr>
              <w:pStyle w:val="heading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納品物</w:t>
            </w:r>
          </w:p>
        </w:tc>
        <w:tc>
          <w:tcPr>
            <w:tcW w:w="900" w:type="dxa"/>
            <w:shd w:val="clear" w:color="auto" w:fill="FFE8E1"/>
          </w:tcPr>
          <w:p w:rsidR="00115468" w:rsidRDefault="00115468" w:rsidP="00693993">
            <w:pPr>
              <w:pStyle w:val="headingbang"/>
            </w:pPr>
            <w:r>
              <w:rPr>
                <w:rFonts w:hint="eastAsia"/>
                <w:lang w:eastAsia="ja-JP"/>
              </w:rPr>
              <w:t>ステータス</w:t>
            </w:r>
          </w:p>
        </w:tc>
        <w:tc>
          <w:tcPr>
            <w:tcW w:w="687" w:type="dxa"/>
            <w:shd w:val="clear" w:color="auto" w:fill="FFE8E1"/>
          </w:tcPr>
          <w:p w:rsidR="00115468" w:rsidRDefault="00115468" w:rsidP="00693993">
            <w:pPr>
              <w:pStyle w:val="headingbang"/>
            </w:pPr>
            <w:r>
              <w:rPr>
                <w:rFonts w:hint="eastAsia"/>
                <w:lang w:eastAsia="ja-JP"/>
              </w:rPr>
              <w:t>詳細</w:t>
            </w:r>
          </w:p>
        </w:tc>
        <w:tc>
          <w:tcPr>
            <w:tcW w:w="1473" w:type="dxa"/>
            <w:shd w:val="clear" w:color="auto" w:fill="FFE8E1"/>
          </w:tcPr>
          <w:p w:rsidR="00115468" w:rsidRDefault="00115468" w:rsidP="00693993">
            <w:pPr>
              <w:pStyle w:val="headingbang"/>
            </w:pPr>
            <w:r>
              <w:rPr>
                <w:rFonts w:hint="eastAsia"/>
                <w:lang w:eastAsia="ja-JP"/>
              </w:rPr>
              <w:t>スケジュール</w:t>
            </w:r>
            <w:r>
              <w:rPr>
                <w:lang w:eastAsia="ja-JP"/>
              </w:rPr>
              <w:br/>
            </w:r>
            <w:r>
              <w:rPr>
                <w:rFonts w:hint="eastAsia"/>
                <w:lang w:eastAsia="ja-JP"/>
              </w:rPr>
              <w:t>変更</w:t>
            </w:r>
          </w:p>
        </w:tc>
      </w:tr>
      <w:tr w:rsidR="00F97921" w:rsidTr="008E0CC8">
        <w:tc>
          <w:tcPr>
            <w:tcW w:w="2577" w:type="dxa"/>
          </w:tcPr>
          <w:p w:rsidR="00F97921" w:rsidRPr="00370C60" w:rsidRDefault="00CD7DFA" w:rsidP="00F9792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lang w:eastAsia="ja-JP"/>
              </w:rPr>
              <w:t>画面プロトタイプ設計</w:t>
            </w:r>
          </w:p>
        </w:tc>
        <w:tc>
          <w:tcPr>
            <w:tcW w:w="1800" w:type="dxa"/>
          </w:tcPr>
          <w:p w:rsidR="00F97921" w:rsidRPr="00370C60" w:rsidRDefault="00F97921" w:rsidP="00F9792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PhucVT</w:t>
            </w:r>
          </w:p>
        </w:tc>
        <w:tc>
          <w:tcPr>
            <w:tcW w:w="1923" w:type="dxa"/>
          </w:tcPr>
          <w:p w:rsidR="008E0CC8" w:rsidRPr="00370C60" w:rsidRDefault="008E0CC8" w:rsidP="00F97921">
            <w:pPr>
              <w:pStyle w:val="Bang"/>
              <w:rPr>
                <w:rFonts w:hint="eastAsia"/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5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31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900" w:type="dxa"/>
          </w:tcPr>
          <w:p w:rsidR="00F97921" w:rsidRPr="003B1A7A" w:rsidRDefault="00CD7DFA" w:rsidP="00F97921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lang w:eastAsia="ja-JP"/>
              </w:rPr>
              <w:t>完了</w:t>
            </w:r>
          </w:p>
        </w:tc>
        <w:tc>
          <w:tcPr>
            <w:tcW w:w="687" w:type="dxa"/>
            <w:vAlign w:val="center"/>
          </w:tcPr>
          <w:p w:rsidR="00F97921" w:rsidRDefault="00F97921" w:rsidP="00F97921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F97921" w:rsidRDefault="00F97921" w:rsidP="00F97921">
            <w:pPr>
              <w:pStyle w:val="Bang"/>
            </w:pPr>
          </w:p>
        </w:tc>
      </w:tr>
      <w:tr w:rsidR="00F97921" w:rsidTr="008E0CC8">
        <w:tc>
          <w:tcPr>
            <w:tcW w:w="2577" w:type="dxa"/>
          </w:tcPr>
          <w:p w:rsidR="00F97921" w:rsidRPr="00370C60" w:rsidRDefault="00CD7DFA" w:rsidP="00F9792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lang w:eastAsia="ja-JP"/>
              </w:rPr>
              <w:t>開発のプロジェクトの定義</w:t>
            </w:r>
          </w:p>
        </w:tc>
        <w:tc>
          <w:tcPr>
            <w:tcW w:w="1800" w:type="dxa"/>
          </w:tcPr>
          <w:p w:rsidR="00F97921" w:rsidRPr="00370C60" w:rsidRDefault="00CD7DFA" w:rsidP="00F97921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チームメンバー</w:t>
            </w:r>
          </w:p>
        </w:tc>
        <w:tc>
          <w:tcPr>
            <w:tcW w:w="1923" w:type="dxa"/>
          </w:tcPr>
          <w:p w:rsidR="00F97921" w:rsidRPr="00370C60" w:rsidRDefault="008E0CC8" w:rsidP="00F9792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5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31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900" w:type="dxa"/>
          </w:tcPr>
          <w:p w:rsidR="00F97921" w:rsidRPr="003B1A7A" w:rsidRDefault="00CD7DFA" w:rsidP="00F97921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lang w:eastAsia="ja-JP"/>
              </w:rPr>
              <w:t>完了</w:t>
            </w:r>
          </w:p>
        </w:tc>
        <w:tc>
          <w:tcPr>
            <w:tcW w:w="687" w:type="dxa"/>
            <w:vAlign w:val="center"/>
          </w:tcPr>
          <w:p w:rsidR="00F97921" w:rsidRDefault="00F97921" w:rsidP="00F97921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F97921" w:rsidRDefault="00F97921" w:rsidP="00F97921">
            <w:pPr>
              <w:pStyle w:val="Bang"/>
            </w:pPr>
          </w:p>
        </w:tc>
      </w:tr>
      <w:tr w:rsidR="00F97921" w:rsidTr="008E0CC8">
        <w:tc>
          <w:tcPr>
            <w:tcW w:w="2577" w:type="dxa"/>
          </w:tcPr>
          <w:p w:rsidR="00F97921" w:rsidRPr="00370C60" w:rsidRDefault="00CD7DFA" w:rsidP="00F9792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lang w:eastAsia="ja-JP"/>
              </w:rPr>
              <w:t>ワーク</w:t>
            </w:r>
            <w:r w:rsidRPr="00D12095">
              <w:rPr>
                <w:rFonts w:hint="eastAsia"/>
                <w:lang w:eastAsia="ja-JP"/>
              </w:rPr>
              <w:t>ブレークダウン</w:t>
            </w:r>
            <w:r>
              <w:rPr>
                <w:rFonts w:hint="eastAsia"/>
                <w:lang w:eastAsia="ja-JP"/>
              </w:rPr>
              <w:t>構造</w:t>
            </w:r>
          </w:p>
        </w:tc>
        <w:tc>
          <w:tcPr>
            <w:tcW w:w="1800" w:type="dxa"/>
          </w:tcPr>
          <w:p w:rsidR="00F97921" w:rsidRPr="00370C60" w:rsidRDefault="00F97921" w:rsidP="00F9792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DucNM</w:t>
            </w:r>
          </w:p>
        </w:tc>
        <w:tc>
          <w:tcPr>
            <w:tcW w:w="1923" w:type="dxa"/>
          </w:tcPr>
          <w:p w:rsidR="00F97921" w:rsidRPr="00370C60" w:rsidRDefault="008E0CC8" w:rsidP="008E0CC8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900" w:type="dxa"/>
          </w:tcPr>
          <w:p w:rsidR="00F97921" w:rsidRPr="003B1A7A" w:rsidRDefault="00CD7DFA" w:rsidP="00F97921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lang w:eastAsia="ja-JP"/>
              </w:rPr>
              <w:t>完了</w:t>
            </w:r>
          </w:p>
        </w:tc>
        <w:tc>
          <w:tcPr>
            <w:tcW w:w="687" w:type="dxa"/>
            <w:vAlign w:val="center"/>
          </w:tcPr>
          <w:p w:rsidR="00F97921" w:rsidRDefault="00F97921" w:rsidP="00F97921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F97921" w:rsidRDefault="00F97921" w:rsidP="00F97921">
            <w:pPr>
              <w:pStyle w:val="Bang"/>
            </w:pPr>
          </w:p>
        </w:tc>
      </w:tr>
      <w:tr w:rsidR="00F97921" w:rsidTr="008E0CC8">
        <w:tc>
          <w:tcPr>
            <w:tcW w:w="2577" w:type="dxa"/>
          </w:tcPr>
          <w:p w:rsidR="00F97921" w:rsidRPr="00370C60" w:rsidRDefault="00CD7DFA" w:rsidP="00F97921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テクノロジー研究</w:t>
            </w:r>
          </w:p>
        </w:tc>
        <w:tc>
          <w:tcPr>
            <w:tcW w:w="1800" w:type="dxa"/>
          </w:tcPr>
          <w:p w:rsidR="00F97921" w:rsidRPr="00370C60" w:rsidRDefault="00F97921" w:rsidP="00F9792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SonNT</w:t>
            </w:r>
          </w:p>
        </w:tc>
        <w:tc>
          <w:tcPr>
            <w:tcW w:w="1923" w:type="dxa"/>
          </w:tcPr>
          <w:p w:rsidR="00F97921" w:rsidRPr="00370C60" w:rsidRDefault="008E0CC8" w:rsidP="00F9792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3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900" w:type="dxa"/>
          </w:tcPr>
          <w:p w:rsidR="00F97921" w:rsidRPr="003B1A7A" w:rsidRDefault="00CD7DFA" w:rsidP="00F97921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lang w:eastAsia="ja-JP"/>
              </w:rPr>
              <w:t>完了</w:t>
            </w:r>
          </w:p>
        </w:tc>
        <w:tc>
          <w:tcPr>
            <w:tcW w:w="687" w:type="dxa"/>
            <w:vAlign w:val="center"/>
          </w:tcPr>
          <w:p w:rsidR="00F97921" w:rsidRDefault="00F97921" w:rsidP="00F97921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F97921" w:rsidRDefault="00F97921" w:rsidP="00F97921">
            <w:pPr>
              <w:pStyle w:val="Bang"/>
            </w:pPr>
          </w:p>
        </w:tc>
      </w:tr>
      <w:tr w:rsidR="00F97921" w:rsidTr="008E0CC8">
        <w:tc>
          <w:tcPr>
            <w:tcW w:w="2577" w:type="dxa"/>
          </w:tcPr>
          <w:p w:rsidR="00F97921" w:rsidRPr="00370C60" w:rsidRDefault="00CD7DFA" w:rsidP="00F97921">
            <w:pPr>
              <w:pStyle w:val="Bang"/>
            </w:pPr>
            <w:r>
              <w:rPr>
                <w:rFonts w:hint="eastAsia"/>
                <w:lang w:eastAsia="ja-JP"/>
              </w:rPr>
              <w:t>建築設計</w:t>
            </w:r>
          </w:p>
        </w:tc>
        <w:tc>
          <w:tcPr>
            <w:tcW w:w="1800" w:type="dxa"/>
          </w:tcPr>
          <w:p w:rsidR="00F97921" w:rsidRDefault="00F97921" w:rsidP="00F97921">
            <w:pPr>
              <w:pStyle w:val="Bang"/>
            </w:pPr>
            <w:r>
              <w:t>DucNM</w:t>
            </w:r>
          </w:p>
        </w:tc>
        <w:tc>
          <w:tcPr>
            <w:tcW w:w="1923" w:type="dxa"/>
            <w:vAlign w:val="center"/>
          </w:tcPr>
          <w:p w:rsidR="00F97921" w:rsidRDefault="008E0CC8" w:rsidP="00F97921">
            <w:pPr>
              <w:pStyle w:val="Bang"/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3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900" w:type="dxa"/>
          </w:tcPr>
          <w:p w:rsidR="00F97921" w:rsidRPr="003B1A7A" w:rsidRDefault="00CD7DFA" w:rsidP="00F97921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lang w:eastAsia="ja-JP"/>
              </w:rPr>
              <w:t>完了</w:t>
            </w:r>
          </w:p>
        </w:tc>
        <w:tc>
          <w:tcPr>
            <w:tcW w:w="687" w:type="dxa"/>
            <w:vAlign w:val="center"/>
          </w:tcPr>
          <w:p w:rsidR="00F97921" w:rsidRDefault="00F97921" w:rsidP="00F97921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F97921" w:rsidRDefault="00F97921" w:rsidP="00F97921">
            <w:pPr>
              <w:pStyle w:val="Bang"/>
            </w:pPr>
          </w:p>
        </w:tc>
      </w:tr>
      <w:tr w:rsidR="00CD7DFA" w:rsidTr="008E0CC8">
        <w:tc>
          <w:tcPr>
            <w:tcW w:w="2577" w:type="dxa"/>
            <w:vAlign w:val="center"/>
          </w:tcPr>
          <w:p w:rsidR="00CD7DFA" w:rsidRDefault="00CD7DFA" w:rsidP="00693993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データ設計</w:t>
            </w:r>
          </w:p>
        </w:tc>
        <w:tc>
          <w:tcPr>
            <w:tcW w:w="1800" w:type="dxa"/>
          </w:tcPr>
          <w:p w:rsidR="00CD7DFA" w:rsidRDefault="00CD7DFA" w:rsidP="00F97921">
            <w:pPr>
              <w:pStyle w:val="Bang"/>
            </w:pPr>
            <w:r>
              <w:t>SonNT</w:t>
            </w:r>
          </w:p>
        </w:tc>
        <w:tc>
          <w:tcPr>
            <w:tcW w:w="1923" w:type="dxa"/>
            <w:vAlign w:val="center"/>
          </w:tcPr>
          <w:p w:rsidR="00CD7DFA" w:rsidRDefault="008E0CC8" w:rsidP="00F97921">
            <w:pPr>
              <w:pStyle w:val="Bang"/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900" w:type="dxa"/>
          </w:tcPr>
          <w:p w:rsidR="00CD7DFA" w:rsidRPr="003B1A7A" w:rsidRDefault="00CD7DFA" w:rsidP="00F97921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lang w:eastAsia="ja-JP"/>
              </w:rPr>
              <w:t>完了</w:t>
            </w:r>
          </w:p>
        </w:tc>
        <w:tc>
          <w:tcPr>
            <w:tcW w:w="687" w:type="dxa"/>
            <w:vAlign w:val="center"/>
          </w:tcPr>
          <w:p w:rsidR="00CD7DFA" w:rsidRDefault="00CD7DFA" w:rsidP="00F97921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CD7DFA" w:rsidRDefault="00CD7DFA" w:rsidP="00F97921">
            <w:pPr>
              <w:pStyle w:val="Bang"/>
            </w:pPr>
          </w:p>
        </w:tc>
      </w:tr>
      <w:tr w:rsidR="00CD7DFA" w:rsidTr="008E0CC8">
        <w:tc>
          <w:tcPr>
            <w:tcW w:w="2577" w:type="dxa"/>
            <w:vAlign w:val="center"/>
          </w:tcPr>
          <w:p w:rsidR="00CD7DFA" w:rsidRDefault="00CD7DFA" w:rsidP="00693993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クラス設計</w:t>
            </w:r>
          </w:p>
        </w:tc>
        <w:tc>
          <w:tcPr>
            <w:tcW w:w="1800" w:type="dxa"/>
          </w:tcPr>
          <w:p w:rsidR="00CD7DFA" w:rsidRDefault="00CD7DFA" w:rsidP="00F97921">
            <w:pPr>
              <w:pStyle w:val="Bang"/>
            </w:pPr>
            <w:r>
              <w:t>Tam NV</w:t>
            </w:r>
          </w:p>
        </w:tc>
        <w:tc>
          <w:tcPr>
            <w:tcW w:w="1923" w:type="dxa"/>
            <w:vAlign w:val="center"/>
          </w:tcPr>
          <w:p w:rsidR="00CD7DFA" w:rsidRDefault="008E0CC8" w:rsidP="00F97921">
            <w:pPr>
              <w:pStyle w:val="Bang"/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3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900" w:type="dxa"/>
          </w:tcPr>
          <w:p w:rsidR="00CD7DFA" w:rsidRPr="003B1A7A" w:rsidRDefault="00CD7DFA" w:rsidP="00F97921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lang w:eastAsia="ja-JP"/>
              </w:rPr>
              <w:t>完了</w:t>
            </w:r>
          </w:p>
        </w:tc>
        <w:tc>
          <w:tcPr>
            <w:tcW w:w="687" w:type="dxa"/>
            <w:vAlign w:val="center"/>
          </w:tcPr>
          <w:p w:rsidR="00CD7DFA" w:rsidRDefault="00CD7DFA" w:rsidP="00F97921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CD7DFA" w:rsidRDefault="00CD7DFA" w:rsidP="00F97921">
            <w:pPr>
              <w:pStyle w:val="Bang"/>
            </w:pPr>
          </w:p>
        </w:tc>
      </w:tr>
      <w:tr w:rsidR="00CD7DFA" w:rsidTr="008E0CC8">
        <w:tc>
          <w:tcPr>
            <w:tcW w:w="2577" w:type="dxa"/>
            <w:vAlign w:val="center"/>
          </w:tcPr>
          <w:p w:rsidR="00CD7DFA" w:rsidRDefault="00CD7DFA" w:rsidP="00693993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レポート２</w:t>
            </w:r>
          </w:p>
        </w:tc>
        <w:tc>
          <w:tcPr>
            <w:tcW w:w="1800" w:type="dxa"/>
          </w:tcPr>
          <w:p w:rsidR="00CD7DFA" w:rsidRPr="00370C60" w:rsidRDefault="00CD7DFA" w:rsidP="00F97921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チームメンバー</w:t>
            </w:r>
          </w:p>
        </w:tc>
        <w:tc>
          <w:tcPr>
            <w:tcW w:w="1923" w:type="dxa"/>
          </w:tcPr>
          <w:p w:rsidR="00CD7DFA" w:rsidRPr="00370C60" w:rsidRDefault="008E0CC8" w:rsidP="00F9792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3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900" w:type="dxa"/>
          </w:tcPr>
          <w:p w:rsidR="00CD7DFA" w:rsidRPr="003B1A7A" w:rsidRDefault="00CD7DFA" w:rsidP="00F97921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lang w:eastAsia="ja-JP"/>
              </w:rPr>
              <w:t>完了</w:t>
            </w:r>
          </w:p>
        </w:tc>
        <w:tc>
          <w:tcPr>
            <w:tcW w:w="687" w:type="dxa"/>
            <w:vAlign w:val="center"/>
          </w:tcPr>
          <w:p w:rsidR="00CD7DFA" w:rsidRDefault="00CD7DFA" w:rsidP="00F97921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CD7DFA" w:rsidRDefault="00CD7DFA" w:rsidP="00F97921">
            <w:pPr>
              <w:pStyle w:val="Bang"/>
            </w:pPr>
          </w:p>
        </w:tc>
      </w:tr>
      <w:tr w:rsidR="00F97921" w:rsidTr="008E0CC8">
        <w:tc>
          <w:tcPr>
            <w:tcW w:w="2577" w:type="dxa"/>
          </w:tcPr>
          <w:p w:rsidR="00F97921" w:rsidRPr="00370C60" w:rsidRDefault="00CD7DFA" w:rsidP="00F97921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進捗報告書２</w:t>
            </w:r>
          </w:p>
        </w:tc>
        <w:tc>
          <w:tcPr>
            <w:tcW w:w="1800" w:type="dxa"/>
          </w:tcPr>
          <w:p w:rsidR="00F97921" w:rsidRDefault="00F97921" w:rsidP="00F9792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TamNV</w:t>
            </w:r>
          </w:p>
          <w:p w:rsidR="00F97921" w:rsidRPr="00370C60" w:rsidRDefault="00F97921" w:rsidP="00F9792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DucNM</w:t>
            </w:r>
          </w:p>
        </w:tc>
        <w:tc>
          <w:tcPr>
            <w:tcW w:w="1923" w:type="dxa"/>
          </w:tcPr>
          <w:p w:rsidR="00F97921" w:rsidRPr="00370C60" w:rsidRDefault="008E0CC8" w:rsidP="00F9792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900" w:type="dxa"/>
          </w:tcPr>
          <w:p w:rsidR="00F97921" w:rsidRPr="003B1A7A" w:rsidRDefault="00CD7DFA" w:rsidP="00F97921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lang w:eastAsia="ja-JP"/>
              </w:rPr>
              <w:t>完了</w:t>
            </w:r>
          </w:p>
        </w:tc>
        <w:tc>
          <w:tcPr>
            <w:tcW w:w="687" w:type="dxa"/>
            <w:vAlign w:val="center"/>
          </w:tcPr>
          <w:p w:rsidR="00F97921" w:rsidRDefault="00F97921" w:rsidP="00F97921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F97921" w:rsidRDefault="00F97921" w:rsidP="00F97921">
            <w:pPr>
              <w:pStyle w:val="Bang"/>
            </w:pPr>
          </w:p>
        </w:tc>
      </w:tr>
    </w:tbl>
    <w:p w:rsidR="00CD7DFA" w:rsidRDefault="00CD7DFA" w:rsidP="00CD7DFA">
      <w:pPr>
        <w:pStyle w:val="Heading1"/>
      </w:pPr>
      <w:r>
        <w:rPr>
          <w:rFonts w:hint="eastAsia"/>
          <w:lang w:eastAsia="ja-JP"/>
        </w:rPr>
        <w:t>次期の予定タスク</w:t>
      </w:r>
      <w:bookmarkStart w:id="0" w:name="_GoBack"/>
      <w:bookmarkEnd w:id="0"/>
    </w:p>
    <w:tbl>
      <w:tblPr>
        <w:tblW w:w="959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1980"/>
        <w:gridCol w:w="2307"/>
        <w:gridCol w:w="2520"/>
      </w:tblGrid>
      <w:tr w:rsidR="00115468" w:rsidTr="00941F87">
        <w:tc>
          <w:tcPr>
            <w:tcW w:w="2790" w:type="dxa"/>
            <w:shd w:val="clear" w:color="auto" w:fill="FFE8E1"/>
          </w:tcPr>
          <w:p w:rsidR="00115468" w:rsidRDefault="00115468" w:rsidP="00693993">
            <w:pPr>
              <w:pStyle w:val="headingbang"/>
            </w:pPr>
            <w:r>
              <w:rPr>
                <w:rFonts w:hint="eastAsia"/>
                <w:lang w:eastAsia="ja-JP"/>
              </w:rPr>
              <w:t>タスク</w:t>
            </w:r>
          </w:p>
        </w:tc>
        <w:tc>
          <w:tcPr>
            <w:tcW w:w="1980" w:type="dxa"/>
            <w:shd w:val="clear" w:color="auto" w:fill="FFE8E1"/>
          </w:tcPr>
          <w:p w:rsidR="00115468" w:rsidRDefault="00115468" w:rsidP="00693993">
            <w:pPr>
              <w:pStyle w:val="headingbang"/>
            </w:pPr>
            <w:r>
              <w:rPr>
                <w:rFonts w:hint="eastAsia"/>
                <w:lang w:eastAsia="ja-JP"/>
              </w:rPr>
              <w:t>責任者</w:t>
            </w:r>
          </w:p>
        </w:tc>
        <w:tc>
          <w:tcPr>
            <w:tcW w:w="2307" w:type="dxa"/>
            <w:shd w:val="clear" w:color="auto" w:fill="FFE8E1"/>
          </w:tcPr>
          <w:p w:rsidR="00115468" w:rsidRDefault="00115468" w:rsidP="00693993">
            <w:pPr>
              <w:pStyle w:val="heading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納品物</w:t>
            </w:r>
          </w:p>
        </w:tc>
        <w:tc>
          <w:tcPr>
            <w:tcW w:w="2520" w:type="dxa"/>
            <w:shd w:val="clear" w:color="auto" w:fill="FFE8E1"/>
          </w:tcPr>
          <w:p w:rsidR="00115468" w:rsidRDefault="00115468" w:rsidP="00693993">
            <w:pPr>
              <w:pStyle w:val="headingbang"/>
            </w:pPr>
            <w:r>
              <w:rPr>
                <w:rFonts w:hint="eastAsia"/>
                <w:lang w:eastAsia="ja-JP"/>
              </w:rPr>
              <w:t>終了予定日</w:t>
            </w:r>
          </w:p>
        </w:tc>
      </w:tr>
      <w:tr w:rsidR="00C62A51" w:rsidTr="00941F87">
        <w:tc>
          <w:tcPr>
            <w:tcW w:w="2790" w:type="dxa"/>
          </w:tcPr>
          <w:p w:rsidR="00C62A51" w:rsidRPr="00370C60" w:rsidRDefault="00CD7DFA" w:rsidP="00C62A5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lang w:eastAsia="ja-JP"/>
              </w:rPr>
              <w:t>データベースモデル設計</w:t>
            </w:r>
          </w:p>
        </w:tc>
        <w:tc>
          <w:tcPr>
            <w:tcW w:w="1980" w:type="dxa"/>
          </w:tcPr>
          <w:p w:rsidR="00C62A51" w:rsidRPr="00370C60" w:rsidRDefault="00FB48FA" w:rsidP="00C62A5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2307" w:type="dxa"/>
          </w:tcPr>
          <w:p w:rsidR="00941F87" w:rsidRPr="00370C60" w:rsidRDefault="00941F87" w:rsidP="00C62A51">
            <w:pPr>
              <w:pStyle w:val="Bang"/>
              <w:rPr>
                <w:rFonts w:hint="eastAsia"/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10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2520" w:type="dxa"/>
          </w:tcPr>
          <w:p w:rsidR="00941F87" w:rsidRPr="00370C60" w:rsidRDefault="00941F87" w:rsidP="00C62A51">
            <w:pPr>
              <w:pStyle w:val="Bang"/>
              <w:rPr>
                <w:rFonts w:hint="eastAsia"/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13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</w:tr>
      <w:tr w:rsidR="00C62A51" w:rsidTr="00941F87">
        <w:tc>
          <w:tcPr>
            <w:tcW w:w="2790" w:type="dxa"/>
          </w:tcPr>
          <w:p w:rsidR="00C62A51" w:rsidRPr="00370C60" w:rsidRDefault="00CD7DFA" w:rsidP="00C62A51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コーディングプロトタイプ</w:t>
            </w:r>
          </w:p>
        </w:tc>
        <w:tc>
          <w:tcPr>
            <w:tcW w:w="1980" w:type="dxa"/>
          </w:tcPr>
          <w:p w:rsidR="00C62A51" w:rsidRPr="00370C60" w:rsidRDefault="00FB48FA" w:rsidP="00C62A5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SonNT</w:t>
            </w:r>
          </w:p>
        </w:tc>
        <w:tc>
          <w:tcPr>
            <w:tcW w:w="2307" w:type="dxa"/>
          </w:tcPr>
          <w:p w:rsidR="00C62A51" w:rsidRPr="00370C60" w:rsidRDefault="00941F87" w:rsidP="00C62A5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13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2520" w:type="dxa"/>
          </w:tcPr>
          <w:p w:rsidR="00C62A51" w:rsidRPr="00370C60" w:rsidRDefault="00941F87" w:rsidP="00C62A5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14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</w:tr>
      <w:tr w:rsidR="00C62A51" w:rsidTr="00941F87">
        <w:tc>
          <w:tcPr>
            <w:tcW w:w="2790" w:type="dxa"/>
          </w:tcPr>
          <w:p w:rsidR="00C62A51" w:rsidRPr="00370C60" w:rsidRDefault="00CD7DFA" w:rsidP="00C62A51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メーン機能</w:t>
            </w:r>
            <w:r w:rsidR="008E0CC8">
              <w:rPr>
                <w:rFonts w:hint="eastAsia"/>
                <w:lang w:eastAsia="ja-JP"/>
              </w:rPr>
              <w:t>を開発</w:t>
            </w:r>
          </w:p>
        </w:tc>
        <w:tc>
          <w:tcPr>
            <w:tcW w:w="1980" w:type="dxa"/>
          </w:tcPr>
          <w:p w:rsidR="00C62A51" w:rsidRPr="00370C60" w:rsidRDefault="00FB48FA" w:rsidP="00C62A5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SonNT</w:t>
            </w:r>
          </w:p>
        </w:tc>
        <w:tc>
          <w:tcPr>
            <w:tcW w:w="2307" w:type="dxa"/>
          </w:tcPr>
          <w:p w:rsidR="00C62A51" w:rsidRPr="00370C60" w:rsidRDefault="00941F87" w:rsidP="00C62A5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21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2520" w:type="dxa"/>
          </w:tcPr>
          <w:p w:rsidR="00C62A51" w:rsidRPr="00370C60" w:rsidRDefault="00941F87" w:rsidP="00941F87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22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</w:tr>
      <w:tr w:rsidR="00C62A51" w:rsidTr="00941F87">
        <w:tc>
          <w:tcPr>
            <w:tcW w:w="2790" w:type="dxa"/>
            <w:vAlign w:val="center"/>
          </w:tcPr>
          <w:p w:rsidR="00C62A51" w:rsidRPr="002A0AAF" w:rsidRDefault="008E0CC8" w:rsidP="00C62A51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ソフトウェア要求仕様書</w:t>
            </w:r>
            <w:r w:rsidR="00C62A51">
              <w:rPr>
                <w:lang w:eastAsia="ja-JP"/>
              </w:rPr>
              <w:t>v1.0</w:t>
            </w:r>
          </w:p>
        </w:tc>
        <w:tc>
          <w:tcPr>
            <w:tcW w:w="1980" w:type="dxa"/>
          </w:tcPr>
          <w:p w:rsidR="00C62A51" w:rsidRPr="00370C60" w:rsidRDefault="00C4251C" w:rsidP="00C62A5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TamNV</w:t>
            </w:r>
          </w:p>
        </w:tc>
        <w:tc>
          <w:tcPr>
            <w:tcW w:w="2307" w:type="dxa"/>
          </w:tcPr>
          <w:p w:rsidR="00C62A51" w:rsidRPr="00370C60" w:rsidRDefault="00941F87" w:rsidP="00C62A5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15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2520" w:type="dxa"/>
          </w:tcPr>
          <w:p w:rsidR="00C62A51" w:rsidRPr="00370C60" w:rsidRDefault="00941F87" w:rsidP="00941F87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</w:tr>
      <w:tr w:rsidR="00C62A51" w:rsidTr="00941F87">
        <w:tc>
          <w:tcPr>
            <w:tcW w:w="2790" w:type="dxa"/>
            <w:vAlign w:val="center"/>
          </w:tcPr>
          <w:p w:rsidR="00C62A51" w:rsidRDefault="008E0CC8" w:rsidP="00C62A51">
            <w:pPr>
              <w:pStyle w:val="Bang"/>
            </w:pPr>
            <w:r>
              <w:rPr>
                <w:rFonts w:hint="eastAsia"/>
                <w:lang w:eastAsia="ja-JP"/>
              </w:rPr>
              <w:t>レポート</w:t>
            </w:r>
            <w:r w:rsidR="00C62A51">
              <w:t>3</w:t>
            </w:r>
          </w:p>
        </w:tc>
        <w:tc>
          <w:tcPr>
            <w:tcW w:w="1980" w:type="dxa"/>
          </w:tcPr>
          <w:p w:rsidR="00C62A51" w:rsidRPr="00370C60" w:rsidRDefault="00FB48FA" w:rsidP="00C62A5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DucNM</w:t>
            </w:r>
          </w:p>
        </w:tc>
        <w:tc>
          <w:tcPr>
            <w:tcW w:w="2307" w:type="dxa"/>
            <w:vAlign w:val="center"/>
          </w:tcPr>
          <w:p w:rsidR="00C62A51" w:rsidRDefault="00941F87" w:rsidP="00C62A51">
            <w:pPr>
              <w:pStyle w:val="Bang"/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22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2520" w:type="dxa"/>
            <w:vAlign w:val="center"/>
          </w:tcPr>
          <w:p w:rsidR="00C62A51" w:rsidRDefault="00941F87" w:rsidP="00C62A51">
            <w:pPr>
              <w:pStyle w:val="Bang"/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24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</w:tr>
      <w:tr w:rsidR="00C62A51" w:rsidTr="00941F87">
        <w:tc>
          <w:tcPr>
            <w:tcW w:w="2790" w:type="dxa"/>
            <w:vAlign w:val="center"/>
          </w:tcPr>
          <w:p w:rsidR="00C62A51" w:rsidRDefault="008E0CC8" w:rsidP="00C62A51">
            <w:pPr>
              <w:pStyle w:val="Bang"/>
            </w:pPr>
            <w:r>
              <w:rPr>
                <w:rFonts w:hint="eastAsia"/>
                <w:lang w:eastAsia="ja-JP"/>
              </w:rPr>
              <w:t>進捗報告書</w:t>
            </w:r>
            <w:r w:rsidR="00C62A51">
              <w:t>3</w:t>
            </w:r>
          </w:p>
        </w:tc>
        <w:tc>
          <w:tcPr>
            <w:tcW w:w="1980" w:type="dxa"/>
          </w:tcPr>
          <w:p w:rsidR="00C62A51" w:rsidRPr="00370C60" w:rsidRDefault="00C4251C" w:rsidP="00C62A5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DucNM</w:t>
            </w:r>
          </w:p>
        </w:tc>
        <w:tc>
          <w:tcPr>
            <w:tcW w:w="2307" w:type="dxa"/>
            <w:vAlign w:val="center"/>
          </w:tcPr>
          <w:p w:rsidR="00C62A51" w:rsidRDefault="00941F87" w:rsidP="00C62A51">
            <w:pPr>
              <w:pStyle w:val="Bang"/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22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2520" w:type="dxa"/>
            <w:vAlign w:val="center"/>
          </w:tcPr>
          <w:p w:rsidR="00C62A51" w:rsidRDefault="00941F87" w:rsidP="00C62A51">
            <w:pPr>
              <w:pStyle w:val="Bang"/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24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</w:tr>
      <w:tr w:rsidR="00C62A51" w:rsidTr="00941F87">
        <w:tc>
          <w:tcPr>
            <w:tcW w:w="2790" w:type="dxa"/>
          </w:tcPr>
          <w:p w:rsidR="00C62A51" w:rsidRPr="00370C60" w:rsidRDefault="008E0CC8" w:rsidP="00C62A51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テスト計画を作成</w:t>
            </w:r>
          </w:p>
        </w:tc>
        <w:tc>
          <w:tcPr>
            <w:tcW w:w="1980" w:type="dxa"/>
          </w:tcPr>
          <w:p w:rsidR="00C62A51" w:rsidRPr="00370C60" w:rsidRDefault="00C4251C" w:rsidP="00C62A5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TrongPV</w:t>
            </w:r>
          </w:p>
        </w:tc>
        <w:tc>
          <w:tcPr>
            <w:tcW w:w="2307" w:type="dxa"/>
            <w:vAlign w:val="center"/>
          </w:tcPr>
          <w:p w:rsidR="00C62A51" w:rsidRDefault="00941F87" w:rsidP="00C62A51">
            <w:pPr>
              <w:pStyle w:val="Bang"/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15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2520" w:type="dxa"/>
            <w:vAlign w:val="center"/>
          </w:tcPr>
          <w:p w:rsidR="00C62A51" w:rsidRDefault="00941F87" w:rsidP="00C62A51">
            <w:pPr>
              <w:pStyle w:val="Bang"/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15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</w:tr>
      <w:tr w:rsidR="00C62A51" w:rsidTr="00941F87">
        <w:tc>
          <w:tcPr>
            <w:tcW w:w="2790" w:type="dxa"/>
          </w:tcPr>
          <w:p w:rsidR="00C62A51" w:rsidRPr="00370C60" w:rsidRDefault="008E0CC8" w:rsidP="00C62A5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テストケースを作成</w:t>
            </w:r>
          </w:p>
        </w:tc>
        <w:tc>
          <w:tcPr>
            <w:tcW w:w="1980" w:type="dxa"/>
          </w:tcPr>
          <w:p w:rsidR="00C62A51" w:rsidRPr="00370C60" w:rsidRDefault="00C4251C" w:rsidP="00C62A5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TrongPV</w:t>
            </w:r>
          </w:p>
        </w:tc>
        <w:tc>
          <w:tcPr>
            <w:tcW w:w="2307" w:type="dxa"/>
          </w:tcPr>
          <w:p w:rsidR="00C62A51" w:rsidRPr="00370C60" w:rsidRDefault="00941F87" w:rsidP="00C62A5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17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2520" w:type="dxa"/>
          </w:tcPr>
          <w:p w:rsidR="00C62A51" w:rsidRPr="00370C60" w:rsidRDefault="00941F87" w:rsidP="00C62A5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17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</w:tr>
      <w:tr w:rsidR="00FB48FA" w:rsidTr="00941F87">
        <w:tc>
          <w:tcPr>
            <w:tcW w:w="2790" w:type="dxa"/>
          </w:tcPr>
          <w:p w:rsidR="00FB48FA" w:rsidRDefault="008E0CC8" w:rsidP="00C62A51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詳細な画面を作成</w:t>
            </w:r>
          </w:p>
        </w:tc>
        <w:tc>
          <w:tcPr>
            <w:tcW w:w="1980" w:type="dxa"/>
          </w:tcPr>
          <w:p w:rsidR="00FB48FA" w:rsidRDefault="00FB48FA" w:rsidP="00C62A5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PhucVT</w:t>
            </w:r>
          </w:p>
        </w:tc>
        <w:tc>
          <w:tcPr>
            <w:tcW w:w="2307" w:type="dxa"/>
          </w:tcPr>
          <w:p w:rsidR="00FB48FA" w:rsidRDefault="00941F87" w:rsidP="00C62A51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15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2520" w:type="dxa"/>
          </w:tcPr>
          <w:p w:rsidR="00FB48FA" w:rsidRDefault="00941F87" w:rsidP="00C62A51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17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</w:tr>
    </w:tbl>
    <w:p w:rsidR="007646EC" w:rsidRDefault="007646EC" w:rsidP="007646EC">
      <w:pPr>
        <w:pStyle w:val="Heading1"/>
      </w:pPr>
      <w:r w:rsidRPr="0000617E">
        <w:rPr>
          <w:rFonts w:hint="eastAsia"/>
          <w:lang w:eastAsia="ja-JP"/>
        </w:rPr>
        <w:t>問題、提案</w:t>
      </w:r>
    </w:p>
    <w:sectPr w:rsidR="007646EC" w:rsidSect="009A2DA2">
      <w:footerReference w:type="default" r:id="rId9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632" w:rsidRDefault="007E1632">
      <w:r>
        <w:separator/>
      </w:r>
    </w:p>
  </w:endnote>
  <w:endnote w:type="continuationSeparator" w:id="0">
    <w:p w:rsidR="007E1632" w:rsidRDefault="007E1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.VnTime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D68" w:rsidRDefault="00E0475D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4B3D68">
      <w:tab/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PAGE </w:instrText>
    </w:r>
    <w:r w:rsidR="009A2DA2">
      <w:rPr>
        <w:rStyle w:val="PageNumber"/>
      </w:rPr>
      <w:fldChar w:fldCharType="separate"/>
    </w:r>
    <w:r w:rsidR="00115468">
      <w:rPr>
        <w:rStyle w:val="PageNumber"/>
        <w:noProof/>
      </w:rPr>
      <w:t>2</w:t>
    </w:r>
    <w:r w:rsidR="009A2DA2">
      <w:rPr>
        <w:rStyle w:val="PageNumber"/>
      </w:rPr>
      <w:fldChar w:fldCharType="end"/>
    </w:r>
    <w:r w:rsidR="004B3D68">
      <w:rPr>
        <w:rStyle w:val="PageNumber"/>
      </w:rPr>
      <w:t>/</w:t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NUMPAGES </w:instrText>
    </w:r>
    <w:r w:rsidR="009A2DA2">
      <w:rPr>
        <w:rStyle w:val="PageNumber"/>
      </w:rPr>
      <w:fldChar w:fldCharType="separate"/>
    </w:r>
    <w:r w:rsidR="00115468">
      <w:rPr>
        <w:rStyle w:val="PageNumber"/>
        <w:noProof/>
      </w:rPr>
      <w:t>2</w:t>
    </w:r>
    <w:r w:rsidR="009A2DA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632" w:rsidRDefault="007E1632">
      <w:r>
        <w:separator/>
      </w:r>
    </w:p>
  </w:footnote>
  <w:footnote w:type="continuationSeparator" w:id="0">
    <w:p w:rsidR="007E1632" w:rsidRDefault="007E1632">
      <w:r>
        <w:continuationSeparator/>
      </w:r>
    </w:p>
  </w:footnote>
  <w:footnote w:id="1">
    <w:p w:rsidR="00CD7DFA" w:rsidRDefault="00CD7DFA" w:rsidP="00CD7DFA">
      <w:pPr>
        <w:pStyle w:val="FootnoteText"/>
        <w:rPr>
          <w:lang w:eastAsia="ja-JP"/>
        </w:rPr>
      </w:pPr>
      <w:r>
        <w:rPr>
          <w:rStyle w:val="FootnoteReference"/>
          <w:vertAlign w:val="baselin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CD7DFA" w:rsidRDefault="00CD7DFA" w:rsidP="00CD7DFA">
      <w:pPr>
        <w:pStyle w:val="FootnoteText"/>
        <w:rPr>
          <w:lang w:eastAsia="ja-JP"/>
        </w:rPr>
      </w:pPr>
      <w:r>
        <w:rPr>
          <w:rStyle w:val="FootnoteReference"/>
          <w:vertAlign w:val="baseline"/>
        </w:rPr>
        <w:footnoteRef/>
      </w:r>
      <w:r>
        <w:rPr>
          <w:lang w:eastAsia="ja-JP"/>
        </w:rPr>
        <w:t xml:space="preserve"> </w:t>
      </w:r>
      <w:r>
        <w:rPr>
          <w:lang w:eastAsia="ja-JP"/>
        </w:rPr>
        <w:t xml:space="preserve">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CD7DFA" w:rsidRDefault="00CD7DFA" w:rsidP="00CD7DFA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9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0"/>
  </w:num>
  <w:num w:numId="7">
    <w:abstractNumId w:val="12"/>
  </w:num>
  <w:num w:numId="8">
    <w:abstractNumId w:val="19"/>
  </w:num>
  <w:num w:numId="9">
    <w:abstractNumId w:val="9"/>
  </w:num>
  <w:num w:numId="10">
    <w:abstractNumId w:val="28"/>
  </w:num>
  <w:num w:numId="11">
    <w:abstractNumId w:val="7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2BF"/>
    <w:rsid w:val="00035553"/>
    <w:rsid w:val="00036AAE"/>
    <w:rsid w:val="000A48A8"/>
    <w:rsid w:val="000A4F20"/>
    <w:rsid w:val="00115468"/>
    <w:rsid w:val="001B1849"/>
    <w:rsid w:val="001E4EA7"/>
    <w:rsid w:val="00216683"/>
    <w:rsid w:val="003307B3"/>
    <w:rsid w:val="003605EC"/>
    <w:rsid w:val="0036288C"/>
    <w:rsid w:val="003B1A7A"/>
    <w:rsid w:val="00406086"/>
    <w:rsid w:val="00470149"/>
    <w:rsid w:val="004B3D68"/>
    <w:rsid w:val="00511AAB"/>
    <w:rsid w:val="005230BE"/>
    <w:rsid w:val="00580FC6"/>
    <w:rsid w:val="005A1FB4"/>
    <w:rsid w:val="005E6CAF"/>
    <w:rsid w:val="00632166"/>
    <w:rsid w:val="006421C4"/>
    <w:rsid w:val="0064790C"/>
    <w:rsid w:val="006A1F41"/>
    <w:rsid w:val="006A3E43"/>
    <w:rsid w:val="006A545C"/>
    <w:rsid w:val="006C7F41"/>
    <w:rsid w:val="007646EC"/>
    <w:rsid w:val="00796057"/>
    <w:rsid w:val="007D4EA2"/>
    <w:rsid w:val="007E1632"/>
    <w:rsid w:val="00813267"/>
    <w:rsid w:val="00813FE9"/>
    <w:rsid w:val="008355DA"/>
    <w:rsid w:val="008E0CC8"/>
    <w:rsid w:val="00912E96"/>
    <w:rsid w:val="00941F87"/>
    <w:rsid w:val="009573C8"/>
    <w:rsid w:val="00972C86"/>
    <w:rsid w:val="009746C0"/>
    <w:rsid w:val="00977968"/>
    <w:rsid w:val="009A2DA2"/>
    <w:rsid w:val="00A04731"/>
    <w:rsid w:val="00A46681"/>
    <w:rsid w:val="00A85EC0"/>
    <w:rsid w:val="00AF2A96"/>
    <w:rsid w:val="00B12997"/>
    <w:rsid w:val="00B22ACF"/>
    <w:rsid w:val="00C4251C"/>
    <w:rsid w:val="00C50049"/>
    <w:rsid w:val="00C62A51"/>
    <w:rsid w:val="00C822BF"/>
    <w:rsid w:val="00C907D5"/>
    <w:rsid w:val="00CC5FCF"/>
    <w:rsid w:val="00CD7DFA"/>
    <w:rsid w:val="00CE0A85"/>
    <w:rsid w:val="00D65D90"/>
    <w:rsid w:val="00D95D26"/>
    <w:rsid w:val="00E0475D"/>
    <w:rsid w:val="00E75490"/>
    <w:rsid w:val="00EC7D5E"/>
    <w:rsid w:val="00F06BD3"/>
    <w:rsid w:val="00F200AE"/>
    <w:rsid w:val="00F32A44"/>
    <w:rsid w:val="00F428D8"/>
    <w:rsid w:val="00F44F1D"/>
    <w:rsid w:val="00F97921"/>
    <w:rsid w:val="00FB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  <w:lang w:eastAsia="en-US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9A2DA2"/>
    <w:pPr>
      <w:spacing w:before="80" w:after="80"/>
      <w:ind w:left="0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9A2DA2"/>
    <w:pPr>
      <w:tabs>
        <w:tab w:val="clear" w:pos="1152"/>
      </w:tabs>
      <w:ind w:left="0" w:firstLine="0"/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  <w:lang w:eastAsia="en-US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  <w:lang w:eastAsia="en-US"/>
    </w:rPr>
  </w:style>
  <w:style w:type="paragraph" w:customStyle="1" w:styleId="HeadingLv1">
    <w:name w:val="Heading Lv1"/>
    <w:autoRedefine/>
    <w:rsid w:val="009A2DA2"/>
    <w:pPr>
      <w:spacing w:before="80" w:after="80"/>
    </w:pPr>
    <w:rPr>
      <w:rFonts w:ascii="Tahoma" w:hAnsi="Tahoma"/>
      <w:b/>
      <w:color w:val="6E2500"/>
      <w:sz w:val="18"/>
      <w:lang w:eastAsia="en-US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6057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  <w:lang w:eastAsia="en-US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9A2DA2"/>
    <w:pPr>
      <w:spacing w:before="80" w:after="80"/>
      <w:ind w:left="0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9A2DA2"/>
    <w:pPr>
      <w:tabs>
        <w:tab w:val="clear" w:pos="1152"/>
      </w:tabs>
      <w:ind w:left="0" w:firstLine="0"/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  <w:lang w:eastAsia="en-US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  <w:lang w:eastAsia="en-US"/>
    </w:rPr>
  </w:style>
  <w:style w:type="paragraph" w:customStyle="1" w:styleId="HeadingLv1">
    <w:name w:val="Heading Lv1"/>
    <w:autoRedefine/>
    <w:rsid w:val="009A2DA2"/>
    <w:pPr>
      <w:spacing w:before="80" w:after="80"/>
    </w:pPr>
    <w:rPr>
      <w:rFonts w:ascii="Tahoma" w:hAnsi="Tahoma"/>
      <w:b/>
      <w:color w:val="6E2500"/>
      <w:sz w:val="18"/>
      <w:lang w:eastAsia="en-US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6057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dofKnight\Desktop\Capstone\Th&#7847;y%20G&#7917;i\JS_Templates\Templates_EN\Template_Progr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</Template>
  <TotalTime>113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LordofKnight</dc:creator>
  <cp:keywords/>
  <dc:description>Newly issue</dc:description>
  <cp:lastModifiedBy>Tam Nguyen</cp:lastModifiedBy>
  <cp:revision>43</cp:revision>
  <cp:lastPrinted>2000-08-14T03:46:00Z</cp:lastPrinted>
  <dcterms:created xsi:type="dcterms:W3CDTF">2016-05-16T14:18:00Z</dcterms:created>
  <dcterms:modified xsi:type="dcterms:W3CDTF">2016-08-23T07:27:00Z</dcterms:modified>
  <cp:category>Template</cp:category>
</cp:coreProperties>
</file>