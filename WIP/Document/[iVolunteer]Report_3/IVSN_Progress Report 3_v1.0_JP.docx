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150"/>
        <w:gridCol w:w="1890"/>
        <w:gridCol w:w="243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0E467C10" wp14:editId="41122105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AF2E00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AF2E00" w:rsidTr="00AF2E0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t>I Volunteer Social Network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t>IVSN</w:t>
            </w:r>
          </w:p>
        </w:tc>
      </w:tr>
      <w:tr w:rsidR="00AF2E00" w:rsidTr="00AF2E0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t>Nguyễn Minh Đức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t>Nguyễn Minh Đức</w:t>
            </w:r>
          </w:p>
        </w:tc>
      </w:tr>
      <w:tr w:rsidR="00AF2E00" w:rsidTr="00AF2E0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rPr>
                <w:rFonts w:hint="eastAsia"/>
                <w:lang w:eastAsia="ja-JP"/>
              </w:rPr>
              <w:t>担当者</w:t>
            </w:r>
          </w:p>
        </w:tc>
      </w:tr>
      <w:tr w:rsidR="00AF2E00" w:rsidTr="00AF2E0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F2E00" w:rsidRDefault="00AF2E00" w:rsidP="00C822BF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日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– </w:t>
            </w: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22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AF2E00" w:rsidRDefault="00AF2E00">
            <w:pPr>
              <w:pStyle w:val="HeadingLv1"/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2E00" w:rsidRDefault="00AF2E00">
            <w:pPr>
              <w:pStyle w:val="Bang"/>
            </w:pPr>
            <w:r>
              <w:t>Bùi Đình Chiến</w:t>
            </w:r>
          </w:p>
        </w:tc>
      </w:tr>
    </w:tbl>
    <w:p w:rsidR="00A05C79" w:rsidRDefault="00A05C79" w:rsidP="00A05C79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A05C79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A05C79" w:rsidRDefault="00A05C79" w:rsidP="0069399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A05C79" w:rsidRDefault="00A05C79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A05C79" w:rsidRDefault="00A05C79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AF2E00">
        <w:trPr>
          <w:trHeight w:val="410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AF2E00" w:rsidRDefault="00AF2E00">
            <w:pPr>
              <w:pStyle w:val="Bang"/>
            </w:pPr>
          </w:p>
        </w:tc>
      </w:tr>
      <w:tr w:rsidR="00AF2E00">
        <w:trPr>
          <w:trHeight w:val="410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  <w:r>
              <w:rPr>
                <w:rFonts w:hint="eastAsia"/>
                <w:lang w:eastAsia="ja-JP"/>
              </w:rPr>
              <w:t>2016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26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AF2E00" w:rsidRDefault="00AF2E00">
            <w:pPr>
              <w:pStyle w:val="Bang"/>
            </w:pPr>
          </w:p>
        </w:tc>
      </w:tr>
      <w:tr w:rsidR="00AF2E00">
        <w:trPr>
          <w:trHeight w:val="410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  <w:r>
              <w:t xml:space="preserve">5 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AF2E00" w:rsidRDefault="00AF2E00">
            <w:pPr>
              <w:pStyle w:val="Bang"/>
            </w:pPr>
            <w:r>
              <w:t>Nguyễn Minh Đức</w:t>
            </w:r>
          </w:p>
          <w:p w:rsidR="00AF2E00" w:rsidRDefault="00AF2E00">
            <w:pPr>
              <w:pStyle w:val="Bang"/>
            </w:pPr>
            <w:r>
              <w:t xml:space="preserve">Nguyễn Văn Tâm </w:t>
            </w:r>
          </w:p>
          <w:p w:rsidR="00AF2E00" w:rsidRDefault="00AF2E00">
            <w:pPr>
              <w:pStyle w:val="Bang"/>
            </w:pPr>
            <w:r>
              <w:t>Nguyễn Thạc Sơn</w:t>
            </w:r>
          </w:p>
          <w:p w:rsidR="00AF2E00" w:rsidRDefault="00AF2E00">
            <w:pPr>
              <w:pStyle w:val="Bang"/>
            </w:pPr>
            <w:r>
              <w:t>Võ Tôn Phúc</w:t>
            </w:r>
          </w:p>
          <w:p w:rsidR="00AF2E00" w:rsidRDefault="00AF2E00">
            <w:pPr>
              <w:pStyle w:val="Bang"/>
            </w:pPr>
            <w:r>
              <w:t>Phạm Văn Trọng</w:t>
            </w:r>
          </w:p>
        </w:tc>
      </w:tr>
      <w:tr w:rsidR="00AF2E00">
        <w:trPr>
          <w:trHeight w:val="410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  <w:r>
              <w:t xml:space="preserve">375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AF2E00" w:rsidRDefault="00AF2E00">
            <w:pPr>
              <w:pStyle w:val="Bang"/>
            </w:pPr>
            <w:r>
              <w:t xml:space="preserve">1 </w:t>
            </w:r>
            <w:r>
              <w:rPr>
                <w:rFonts w:hint="eastAsia"/>
                <w:lang w:eastAsia="ja-JP"/>
              </w:rPr>
              <w:t>日</w:t>
            </w:r>
            <w:r>
              <w:t xml:space="preserve">= 5 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AF2E00" w:rsidTr="00E66E02">
        <w:trPr>
          <w:trHeight w:val="624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AF2E00" w:rsidRDefault="00AF2E00">
            <w:pPr>
              <w:pStyle w:val="Bang"/>
            </w:pPr>
          </w:p>
        </w:tc>
      </w:tr>
      <w:tr w:rsidR="00AF2E00">
        <w:trPr>
          <w:trHeight w:val="410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  <w:r>
              <w:t xml:space="preserve">60 </w:t>
            </w:r>
            <w:r>
              <w:rPr>
                <w:rFonts w:hint="eastAsia"/>
                <w:lang w:eastAsia="ja-JP"/>
              </w:rPr>
              <w:t>人日</w:t>
            </w:r>
          </w:p>
        </w:tc>
        <w:tc>
          <w:tcPr>
            <w:tcW w:w="4347" w:type="dxa"/>
            <w:vAlign w:val="center"/>
          </w:tcPr>
          <w:p w:rsidR="00AF2E00" w:rsidRDefault="00AF2E00">
            <w:pPr>
              <w:pStyle w:val="Bang"/>
            </w:pPr>
          </w:p>
        </w:tc>
      </w:tr>
      <w:tr w:rsidR="00AF2E00">
        <w:trPr>
          <w:trHeight w:val="410"/>
        </w:trPr>
        <w:tc>
          <w:tcPr>
            <w:tcW w:w="2552" w:type="dxa"/>
            <w:vAlign w:val="center"/>
          </w:tcPr>
          <w:p w:rsidR="00AF2E00" w:rsidRDefault="00AF2E00" w:rsidP="00693993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AF2E00" w:rsidRDefault="00AF2E00" w:rsidP="00693993">
            <w:pPr>
              <w:pStyle w:val="Bang"/>
            </w:pPr>
            <w:r>
              <w:rPr>
                <w:rFonts w:hint="eastAsia"/>
                <w:lang w:eastAsia="ja-JP"/>
              </w:rPr>
              <w:t>無し</w:t>
            </w:r>
          </w:p>
        </w:tc>
        <w:tc>
          <w:tcPr>
            <w:tcW w:w="4347" w:type="dxa"/>
            <w:vAlign w:val="center"/>
          </w:tcPr>
          <w:p w:rsidR="00AF2E00" w:rsidRDefault="00AF2E00" w:rsidP="00A85EC0">
            <w:pPr>
              <w:pStyle w:val="Bang"/>
            </w:pPr>
          </w:p>
        </w:tc>
      </w:tr>
    </w:tbl>
    <w:p w:rsidR="00AF2E00" w:rsidRDefault="00AF2E00" w:rsidP="00AF2E00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AF2E00" w:rsidRDefault="00AF2E00" w:rsidP="00AF2E00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AF2E00" w:rsidRDefault="00AF2E00" w:rsidP="00AF2E00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A05C79" w:rsidRDefault="00A05C79" w:rsidP="00693993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品質活動</w:t>
      </w:r>
      <w:r>
        <w:rPr>
          <w:lang w:eastAsia="ja-JP"/>
        </w:rPr>
        <w:t xml:space="preserve"> </w:t>
      </w:r>
    </w:p>
    <w:p w:rsidR="00A05C79" w:rsidRDefault="00A05C79" w:rsidP="00A05C79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2160"/>
        <w:gridCol w:w="1260"/>
        <w:gridCol w:w="720"/>
        <w:gridCol w:w="1260"/>
      </w:tblGrid>
      <w:tr w:rsidR="00A05C79" w:rsidRPr="00A05C79" w:rsidTr="00A05C79">
        <w:tc>
          <w:tcPr>
            <w:tcW w:w="2430" w:type="dxa"/>
            <w:shd w:val="clear" w:color="auto" w:fill="FFE8E1"/>
          </w:tcPr>
          <w:p w:rsidR="00A05C79" w:rsidRPr="00A05C79" w:rsidRDefault="00A05C79" w:rsidP="00693993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タスク</w:t>
            </w:r>
          </w:p>
        </w:tc>
        <w:tc>
          <w:tcPr>
            <w:tcW w:w="1530" w:type="dxa"/>
            <w:shd w:val="clear" w:color="auto" w:fill="FFE8E1"/>
          </w:tcPr>
          <w:p w:rsidR="00A05C79" w:rsidRPr="00A05C79" w:rsidRDefault="00A05C79" w:rsidP="00693993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責任者</w:t>
            </w:r>
          </w:p>
        </w:tc>
        <w:tc>
          <w:tcPr>
            <w:tcW w:w="2160" w:type="dxa"/>
            <w:shd w:val="clear" w:color="auto" w:fill="FFE8E1"/>
          </w:tcPr>
          <w:p w:rsidR="00A05C79" w:rsidRPr="00A05C79" w:rsidRDefault="00A05C79" w:rsidP="00693993">
            <w:pPr>
              <w:pStyle w:val="headingbang"/>
              <w:rPr>
                <w:sz w:val="16"/>
                <w:szCs w:val="16"/>
                <w:lang w:eastAsia="ja-JP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納品物</w:t>
            </w:r>
          </w:p>
        </w:tc>
        <w:tc>
          <w:tcPr>
            <w:tcW w:w="1260" w:type="dxa"/>
            <w:shd w:val="clear" w:color="auto" w:fill="FFE8E1"/>
          </w:tcPr>
          <w:p w:rsidR="00A05C79" w:rsidRPr="00A05C79" w:rsidRDefault="00A05C79" w:rsidP="00693993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ステータス</w:t>
            </w:r>
          </w:p>
        </w:tc>
        <w:tc>
          <w:tcPr>
            <w:tcW w:w="720" w:type="dxa"/>
            <w:shd w:val="clear" w:color="auto" w:fill="FFE8E1"/>
          </w:tcPr>
          <w:p w:rsidR="00A05C79" w:rsidRPr="00A05C79" w:rsidRDefault="00A05C79" w:rsidP="00693993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詳細</w:t>
            </w:r>
          </w:p>
        </w:tc>
        <w:tc>
          <w:tcPr>
            <w:tcW w:w="1260" w:type="dxa"/>
            <w:shd w:val="clear" w:color="auto" w:fill="FFE8E1"/>
          </w:tcPr>
          <w:p w:rsidR="00A05C79" w:rsidRPr="00A05C79" w:rsidRDefault="00A05C79" w:rsidP="00693993">
            <w:pPr>
              <w:pStyle w:val="headingbang"/>
              <w:rPr>
                <w:sz w:val="16"/>
                <w:szCs w:val="16"/>
              </w:rPr>
            </w:pPr>
            <w:r w:rsidRPr="00A05C79">
              <w:rPr>
                <w:rFonts w:hint="eastAsia"/>
                <w:sz w:val="16"/>
                <w:szCs w:val="16"/>
                <w:lang w:eastAsia="ja-JP"/>
              </w:rPr>
              <w:t>スケジュール</w:t>
            </w:r>
            <w:r w:rsidRPr="00A05C79">
              <w:rPr>
                <w:sz w:val="16"/>
                <w:szCs w:val="16"/>
                <w:lang w:eastAsia="ja-JP"/>
              </w:rPr>
              <w:br/>
            </w:r>
            <w:r w:rsidRPr="00A05C79">
              <w:rPr>
                <w:rFonts w:hint="eastAsia"/>
                <w:sz w:val="16"/>
                <w:szCs w:val="16"/>
                <w:lang w:eastAsia="ja-JP"/>
              </w:rPr>
              <w:t>変更</w:t>
            </w:r>
          </w:p>
        </w:tc>
      </w:tr>
      <w:tr w:rsidR="00A05C79" w:rsidTr="00A05C79">
        <w:tc>
          <w:tcPr>
            <w:tcW w:w="243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データベースモデル設計</w:t>
            </w:r>
          </w:p>
        </w:tc>
        <w:tc>
          <w:tcPr>
            <w:tcW w:w="1530" w:type="dxa"/>
          </w:tcPr>
          <w:p w:rsidR="00A05C79" w:rsidRPr="00370C60" w:rsidRDefault="004C6CD6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216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コーディングプロトタイプ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216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メーン機能を開発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216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  <w:vAlign w:val="center"/>
          </w:tcPr>
          <w:p w:rsidR="00A05C79" w:rsidRPr="002A0AAF" w:rsidRDefault="00A05C79" w:rsidP="0069399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ソフトウェア要求仕様書</w:t>
            </w:r>
            <w:r>
              <w:rPr>
                <w:lang w:eastAsia="ja-JP"/>
              </w:rPr>
              <w:t>v1.0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</w:tc>
        <w:tc>
          <w:tcPr>
            <w:tcW w:w="216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  <w:vAlign w:val="center"/>
          </w:tcPr>
          <w:p w:rsidR="00A05C79" w:rsidRDefault="00A05C79" w:rsidP="00693993">
            <w:pPr>
              <w:pStyle w:val="Bang"/>
            </w:pPr>
            <w:r>
              <w:rPr>
                <w:rFonts w:hint="eastAsia"/>
                <w:lang w:eastAsia="ja-JP"/>
              </w:rPr>
              <w:t>レポート</w:t>
            </w:r>
            <w:r>
              <w:t>3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2160" w:type="dxa"/>
            <w:vAlign w:val="center"/>
          </w:tcPr>
          <w:p w:rsidR="00A05C79" w:rsidRDefault="00A05C79" w:rsidP="00693993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  <w:vAlign w:val="center"/>
          </w:tcPr>
          <w:p w:rsidR="00A05C79" w:rsidRDefault="00A05C79" w:rsidP="00693993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>
              <w:t>3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2160" w:type="dxa"/>
            <w:vAlign w:val="center"/>
          </w:tcPr>
          <w:p w:rsidR="00A05C79" w:rsidRDefault="00A05C79" w:rsidP="00693993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テスト計画を作成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2160" w:type="dxa"/>
            <w:vAlign w:val="center"/>
          </w:tcPr>
          <w:p w:rsidR="00A05C79" w:rsidRDefault="00A05C79" w:rsidP="00693993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テストケースを作成</w:t>
            </w:r>
          </w:p>
        </w:tc>
        <w:tc>
          <w:tcPr>
            <w:tcW w:w="1530" w:type="dxa"/>
          </w:tcPr>
          <w:p w:rsidR="00A05C79" w:rsidRPr="00370C60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2160" w:type="dxa"/>
          </w:tcPr>
          <w:p w:rsidR="00A05C79" w:rsidRPr="00370C60" w:rsidRDefault="00A05C79" w:rsidP="0069399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  <w:tr w:rsidR="00A05C79" w:rsidTr="00A05C79">
        <w:tc>
          <w:tcPr>
            <w:tcW w:w="2430" w:type="dxa"/>
          </w:tcPr>
          <w:p w:rsidR="00A05C79" w:rsidRDefault="00A05C79" w:rsidP="00693993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詳細な画面を作成</w:t>
            </w:r>
          </w:p>
        </w:tc>
        <w:tc>
          <w:tcPr>
            <w:tcW w:w="1530" w:type="dxa"/>
          </w:tcPr>
          <w:p w:rsidR="00A05C79" w:rsidRDefault="00A05C79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2160" w:type="dxa"/>
          </w:tcPr>
          <w:p w:rsidR="00A05C79" w:rsidRDefault="00A05C79" w:rsidP="00693993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1260" w:type="dxa"/>
          </w:tcPr>
          <w:p w:rsidR="00A05C79" w:rsidRPr="003B1A7A" w:rsidRDefault="00A05C79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完了</w:t>
            </w:r>
          </w:p>
        </w:tc>
        <w:tc>
          <w:tcPr>
            <w:tcW w:w="720" w:type="dxa"/>
            <w:vAlign w:val="center"/>
          </w:tcPr>
          <w:p w:rsidR="00A05C79" w:rsidRDefault="00A05C79" w:rsidP="00F34FE0">
            <w:pPr>
              <w:pStyle w:val="Bang"/>
            </w:pPr>
          </w:p>
        </w:tc>
        <w:tc>
          <w:tcPr>
            <w:tcW w:w="1260" w:type="dxa"/>
            <w:vAlign w:val="center"/>
          </w:tcPr>
          <w:p w:rsidR="00A05C79" w:rsidRDefault="00A05C79" w:rsidP="00F34FE0">
            <w:pPr>
              <w:pStyle w:val="Bang"/>
            </w:pPr>
          </w:p>
        </w:tc>
      </w:tr>
    </w:tbl>
    <w:p w:rsidR="004C6CD6" w:rsidRDefault="004C6CD6" w:rsidP="004C6CD6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23"/>
        <w:gridCol w:w="2577"/>
      </w:tblGrid>
      <w:tr w:rsidR="00A05C79" w:rsidTr="00ED27F8">
        <w:tc>
          <w:tcPr>
            <w:tcW w:w="3027" w:type="dxa"/>
            <w:shd w:val="clear" w:color="auto" w:fill="FFE8E1"/>
          </w:tcPr>
          <w:p w:rsidR="00A05C79" w:rsidRDefault="00A05C79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070" w:type="dxa"/>
            <w:shd w:val="clear" w:color="auto" w:fill="FFE8E1"/>
          </w:tcPr>
          <w:p w:rsidR="00A05C79" w:rsidRDefault="00A05C79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23" w:type="dxa"/>
            <w:shd w:val="clear" w:color="auto" w:fill="FFE8E1"/>
          </w:tcPr>
          <w:p w:rsidR="00A05C79" w:rsidRDefault="00A05C79" w:rsidP="0069399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577" w:type="dxa"/>
            <w:shd w:val="clear" w:color="auto" w:fill="FFE8E1"/>
          </w:tcPr>
          <w:p w:rsidR="00A05C79" w:rsidRDefault="00A05C79" w:rsidP="00693993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715105" w:rsidTr="00ED27F8">
        <w:tc>
          <w:tcPr>
            <w:tcW w:w="3027" w:type="dxa"/>
          </w:tcPr>
          <w:p w:rsidR="00902AB0" w:rsidRPr="00902AB0" w:rsidRDefault="00A05C79" w:rsidP="0071510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モジュールをコーディング</w:t>
            </w:r>
          </w:p>
        </w:tc>
        <w:tc>
          <w:tcPr>
            <w:tcW w:w="2070" w:type="dxa"/>
          </w:tcPr>
          <w:p w:rsidR="00715105" w:rsidRPr="00370C60" w:rsidRDefault="00A05C79" w:rsidP="00715105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4C6CD6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</w:tcPr>
          <w:p w:rsidR="004C6CD6" w:rsidRPr="00370C60" w:rsidRDefault="004C6CD6" w:rsidP="00F13F02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715105" w:rsidTr="00ED27F8">
        <w:tc>
          <w:tcPr>
            <w:tcW w:w="3027" w:type="dxa"/>
          </w:tcPr>
          <w:p w:rsidR="00715105" w:rsidRPr="00370C60" w:rsidRDefault="00A05C79" w:rsidP="00F13F02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テストケース作成</w:t>
            </w:r>
          </w:p>
        </w:tc>
        <w:tc>
          <w:tcPr>
            <w:tcW w:w="2070" w:type="dxa"/>
          </w:tcPr>
          <w:p w:rsidR="00715105" w:rsidRPr="00370C60" w:rsidRDefault="00BE50DD" w:rsidP="007151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</w:t>
            </w:r>
            <w:r w:rsidR="00A05C79">
              <w:rPr>
                <w:color w:val="0D0D0D" w:themeColor="text1" w:themeTint="F2"/>
              </w:rPr>
              <w:t>o</w:t>
            </w:r>
            <w:r>
              <w:rPr>
                <w:color w:val="0D0D0D" w:themeColor="text1" w:themeTint="F2"/>
              </w:rPr>
              <w:t>ngPV</w:t>
            </w:r>
          </w:p>
        </w:tc>
        <w:tc>
          <w:tcPr>
            <w:tcW w:w="1923" w:type="dxa"/>
          </w:tcPr>
          <w:p w:rsidR="00715105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</w:tcPr>
          <w:p w:rsidR="00715105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715105" w:rsidTr="00ED27F8">
        <w:tc>
          <w:tcPr>
            <w:tcW w:w="3027" w:type="dxa"/>
          </w:tcPr>
          <w:p w:rsidR="00715105" w:rsidRPr="00370C60" w:rsidRDefault="00A05C79" w:rsidP="00BE50DD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テストケースを実施</w:t>
            </w:r>
          </w:p>
        </w:tc>
        <w:tc>
          <w:tcPr>
            <w:tcW w:w="2070" w:type="dxa"/>
          </w:tcPr>
          <w:p w:rsidR="00715105" w:rsidRPr="00370C60" w:rsidRDefault="00BE50DD" w:rsidP="007151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23" w:type="dxa"/>
          </w:tcPr>
          <w:p w:rsidR="00715105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30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</w:tcPr>
          <w:p w:rsidR="00715105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715105" w:rsidTr="00ED27F8">
        <w:tc>
          <w:tcPr>
            <w:tcW w:w="3027" w:type="dxa"/>
            <w:vAlign w:val="center"/>
          </w:tcPr>
          <w:p w:rsidR="00715105" w:rsidRPr="002A0AAF" w:rsidRDefault="00A05C79" w:rsidP="00BE50DD">
            <w:pPr>
              <w:pStyle w:val="NormalJob"/>
              <w:ind w:left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バーグを治す</w:t>
            </w:r>
          </w:p>
        </w:tc>
        <w:tc>
          <w:tcPr>
            <w:tcW w:w="2070" w:type="dxa"/>
            <w:vAlign w:val="center"/>
          </w:tcPr>
          <w:p w:rsidR="00715105" w:rsidRPr="002A0AAF" w:rsidRDefault="00A05C79" w:rsidP="00715105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715105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</w:tcPr>
          <w:p w:rsidR="00715105" w:rsidRPr="00370C60" w:rsidRDefault="004C6CD6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715105" w:rsidTr="00ED27F8">
        <w:tc>
          <w:tcPr>
            <w:tcW w:w="3027" w:type="dxa"/>
            <w:vAlign w:val="center"/>
          </w:tcPr>
          <w:p w:rsidR="00715105" w:rsidRDefault="00A05C79" w:rsidP="00715105">
            <w:pPr>
              <w:pStyle w:val="Bang"/>
            </w:pPr>
            <w:r>
              <w:rPr>
                <w:rFonts w:hint="eastAsia"/>
                <w:lang w:eastAsia="ja-JP"/>
              </w:rPr>
              <w:t>テストケースを更新</w:t>
            </w:r>
          </w:p>
        </w:tc>
        <w:tc>
          <w:tcPr>
            <w:tcW w:w="2070" w:type="dxa"/>
            <w:vAlign w:val="center"/>
          </w:tcPr>
          <w:p w:rsidR="00715105" w:rsidRDefault="004F7949" w:rsidP="00715105">
            <w:pPr>
              <w:pStyle w:val="Bang"/>
            </w:pPr>
            <w:r>
              <w:t>TrongPV</w:t>
            </w:r>
          </w:p>
        </w:tc>
        <w:tc>
          <w:tcPr>
            <w:tcW w:w="1923" w:type="dxa"/>
            <w:vAlign w:val="center"/>
          </w:tcPr>
          <w:p w:rsidR="00715105" w:rsidRDefault="004C6CD6" w:rsidP="00715105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  <w:vAlign w:val="center"/>
          </w:tcPr>
          <w:p w:rsidR="00715105" w:rsidRDefault="004C6CD6" w:rsidP="00715105">
            <w:pPr>
              <w:pStyle w:val="Bang"/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E5740C" w:rsidTr="00ED27F8">
        <w:tc>
          <w:tcPr>
            <w:tcW w:w="3027" w:type="dxa"/>
            <w:vAlign w:val="center"/>
          </w:tcPr>
          <w:p w:rsidR="00E5740C" w:rsidRDefault="00A05C79" w:rsidP="00E5740C">
            <w:pPr>
              <w:pStyle w:val="Bang"/>
            </w:pPr>
            <w:r>
              <w:rPr>
                <w:rFonts w:hint="eastAsia"/>
                <w:lang w:eastAsia="ja-JP"/>
              </w:rPr>
              <w:t>レポート</w:t>
            </w:r>
            <w:r w:rsidR="00E5740C">
              <w:t>4</w:t>
            </w:r>
          </w:p>
        </w:tc>
        <w:tc>
          <w:tcPr>
            <w:tcW w:w="2070" w:type="dxa"/>
            <w:vAlign w:val="center"/>
          </w:tcPr>
          <w:p w:rsidR="00E5740C" w:rsidRDefault="00A05C79" w:rsidP="00E5740C">
            <w:pPr>
              <w:pStyle w:val="Bang"/>
            </w:pPr>
            <w:r>
              <w:rPr>
                <w:rFonts w:hint="eastAsia"/>
                <w:lang w:eastAsia="ja-JP"/>
              </w:rPr>
              <w:t>チームメンバー</w:t>
            </w:r>
          </w:p>
        </w:tc>
        <w:tc>
          <w:tcPr>
            <w:tcW w:w="1923" w:type="dxa"/>
          </w:tcPr>
          <w:p w:rsidR="00E5740C" w:rsidRPr="00370C60" w:rsidRDefault="004C6CD6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</w:tcPr>
          <w:p w:rsidR="00E5740C" w:rsidRPr="00370C60" w:rsidRDefault="004C6CD6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  <w:tr w:rsidR="00E5740C" w:rsidTr="00ED27F8">
        <w:tc>
          <w:tcPr>
            <w:tcW w:w="3027" w:type="dxa"/>
            <w:vAlign w:val="center"/>
          </w:tcPr>
          <w:p w:rsidR="00E5740C" w:rsidRDefault="00A05C79" w:rsidP="00E5740C">
            <w:pPr>
              <w:pStyle w:val="Bang"/>
            </w:pPr>
            <w:r>
              <w:rPr>
                <w:rFonts w:hint="eastAsia"/>
                <w:lang w:eastAsia="ja-JP"/>
              </w:rPr>
              <w:t>進捗報告書</w:t>
            </w:r>
            <w:r w:rsidR="00E5740C">
              <w:t>4</w:t>
            </w:r>
          </w:p>
        </w:tc>
        <w:tc>
          <w:tcPr>
            <w:tcW w:w="2070" w:type="dxa"/>
            <w:vAlign w:val="center"/>
          </w:tcPr>
          <w:p w:rsidR="00E5740C" w:rsidRDefault="00E5740C" w:rsidP="00E5740C">
            <w:pPr>
              <w:pStyle w:val="Bang"/>
            </w:pPr>
            <w:r>
              <w:t>DucNM</w:t>
            </w:r>
          </w:p>
        </w:tc>
        <w:tc>
          <w:tcPr>
            <w:tcW w:w="1923" w:type="dxa"/>
          </w:tcPr>
          <w:p w:rsidR="00E5740C" w:rsidRPr="00370C60" w:rsidRDefault="004C6CD6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28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  <w:tc>
          <w:tcPr>
            <w:tcW w:w="2577" w:type="dxa"/>
          </w:tcPr>
          <w:p w:rsidR="00E5740C" w:rsidRPr="00370C60" w:rsidRDefault="004C6CD6" w:rsidP="004C6CD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2016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年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7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月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9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日</w:t>
            </w:r>
          </w:p>
        </w:tc>
      </w:tr>
    </w:tbl>
    <w:p w:rsidR="00A05C79" w:rsidRDefault="00A05C79" w:rsidP="00A05C79">
      <w:pPr>
        <w:pStyle w:val="Heading1"/>
      </w:pPr>
      <w:bookmarkStart w:id="0" w:name="_GoBack"/>
      <w:r w:rsidRPr="0000617E">
        <w:rPr>
          <w:rFonts w:hint="eastAsia"/>
          <w:lang w:eastAsia="ja-JP"/>
        </w:rPr>
        <w:t>問題、提案</w:t>
      </w:r>
    </w:p>
    <w:bookmarkEnd w:id="0"/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sectPr w:rsidR="004B3D68" w:rsidSect="009A2DA2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8E" w:rsidRDefault="00535F8E">
      <w:r>
        <w:separator/>
      </w:r>
    </w:p>
  </w:endnote>
  <w:endnote w:type="continuationSeparator" w:id="0">
    <w:p w:rsidR="00535F8E" w:rsidRDefault="0053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Time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ED27F8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ED27F8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8E" w:rsidRDefault="00535F8E">
      <w:r>
        <w:separator/>
      </w:r>
    </w:p>
  </w:footnote>
  <w:footnote w:type="continuationSeparator" w:id="0">
    <w:p w:rsidR="00535F8E" w:rsidRDefault="00535F8E">
      <w:r>
        <w:continuationSeparator/>
      </w:r>
    </w:p>
  </w:footnote>
  <w:footnote w:id="1">
    <w:p w:rsidR="00AF2E00" w:rsidRDefault="00AF2E00" w:rsidP="00AF2E00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AF2E00" w:rsidRDefault="00AF2E00" w:rsidP="00AF2E00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AF2E00" w:rsidRDefault="00AF2E00" w:rsidP="00AF2E0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422E47"/>
    <w:rsid w:val="00434C8E"/>
    <w:rsid w:val="004B3D68"/>
    <w:rsid w:val="004C6CD6"/>
    <w:rsid w:val="004E6665"/>
    <w:rsid w:val="004F7949"/>
    <w:rsid w:val="00511AAB"/>
    <w:rsid w:val="00535F8E"/>
    <w:rsid w:val="00542880"/>
    <w:rsid w:val="005B397C"/>
    <w:rsid w:val="005F5CD2"/>
    <w:rsid w:val="0064790C"/>
    <w:rsid w:val="006A1F41"/>
    <w:rsid w:val="006A3E43"/>
    <w:rsid w:val="006A545C"/>
    <w:rsid w:val="006C7F41"/>
    <w:rsid w:val="00715105"/>
    <w:rsid w:val="00796057"/>
    <w:rsid w:val="007B62D5"/>
    <w:rsid w:val="007B7A86"/>
    <w:rsid w:val="007D4EA2"/>
    <w:rsid w:val="00813267"/>
    <w:rsid w:val="00813FE9"/>
    <w:rsid w:val="008355DA"/>
    <w:rsid w:val="00844FB4"/>
    <w:rsid w:val="00902AB0"/>
    <w:rsid w:val="00972C86"/>
    <w:rsid w:val="009746C0"/>
    <w:rsid w:val="009A2DA2"/>
    <w:rsid w:val="00A04731"/>
    <w:rsid w:val="00A05C79"/>
    <w:rsid w:val="00A85EC0"/>
    <w:rsid w:val="00AF2A96"/>
    <w:rsid w:val="00AF2E00"/>
    <w:rsid w:val="00B83D5B"/>
    <w:rsid w:val="00BE50DD"/>
    <w:rsid w:val="00C50049"/>
    <w:rsid w:val="00C822BF"/>
    <w:rsid w:val="00C907D5"/>
    <w:rsid w:val="00CC5FCF"/>
    <w:rsid w:val="00CE0A85"/>
    <w:rsid w:val="00D62469"/>
    <w:rsid w:val="00D66895"/>
    <w:rsid w:val="00D95D26"/>
    <w:rsid w:val="00E0475D"/>
    <w:rsid w:val="00E5740C"/>
    <w:rsid w:val="00E66E02"/>
    <w:rsid w:val="00EC7D5E"/>
    <w:rsid w:val="00ED27F8"/>
    <w:rsid w:val="00F06BD3"/>
    <w:rsid w:val="00F13196"/>
    <w:rsid w:val="00F13F02"/>
    <w:rsid w:val="00F200AE"/>
    <w:rsid w:val="00F32A44"/>
    <w:rsid w:val="00F34FE0"/>
    <w:rsid w:val="00F428D8"/>
    <w:rsid w:val="00F44F1D"/>
    <w:rsid w:val="00F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161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Tam Nguyen</cp:lastModifiedBy>
  <cp:revision>43</cp:revision>
  <cp:lastPrinted>2000-08-14T03:46:00Z</cp:lastPrinted>
  <dcterms:created xsi:type="dcterms:W3CDTF">2016-05-16T14:18:00Z</dcterms:created>
  <dcterms:modified xsi:type="dcterms:W3CDTF">2016-08-23T13:16:00Z</dcterms:modified>
  <cp:category>Template</cp:category>
</cp:coreProperties>
</file>