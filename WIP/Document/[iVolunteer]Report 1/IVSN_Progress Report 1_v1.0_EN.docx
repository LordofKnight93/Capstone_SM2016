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5E7D9F">
            <w:pPr>
              <w:pStyle w:val="Bang"/>
            </w:pPr>
            <w:r>
              <w:t>22-05</w:t>
            </w:r>
            <w:bookmarkStart w:id="0" w:name="_GoBack"/>
            <w:bookmarkEnd w:id="0"/>
            <w:r w:rsidR="00C822BF">
              <w:t>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C822BF" w:rsidP="00C822BF">
            <w:pPr>
              <w:pStyle w:val="Bang"/>
            </w:pPr>
            <w:r>
              <w:t>10-05-2016</w:t>
            </w:r>
            <w:r w:rsidR="004B3D68">
              <w:t xml:space="preserve"> – </w:t>
            </w:r>
            <w:r>
              <w:t>22-05-2016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796057" w:rsidTr="00AE2840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Prepare project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B1A7A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9-05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Define system scope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Project schedule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</w:tc>
        <w:tc>
          <w:tcPr>
            <w:tcW w:w="1620" w:type="dxa"/>
          </w:tcPr>
          <w:p w:rsidR="00796057" w:rsidRPr="003B1A7A" w:rsidRDefault="00511AAB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21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-0</w:t>
            </w: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5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Project Plan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</w:tc>
        <w:tc>
          <w:tcPr>
            <w:tcW w:w="1620" w:type="dxa"/>
          </w:tcPr>
          <w:p w:rsidR="00796057" w:rsidRPr="003B1A7A" w:rsidRDefault="00511AAB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21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-0</w:t>
            </w: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5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Q&amp;A management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TamNV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19-0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Report 1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21-0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Progress report 1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  <w:p w:rsidR="003B1A7A" w:rsidRPr="003B1A7A" w:rsidRDefault="003B1A7A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TamNV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21-0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Software Requirement Specification</w:t>
            </w:r>
          </w:p>
        </w:tc>
        <w:tc>
          <w:tcPr>
            <w:tcW w:w="1800" w:type="dxa"/>
          </w:tcPr>
          <w:p w:rsidR="00796057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PhucVT</w:t>
            </w:r>
          </w:p>
          <w:p w:rsidR="00EC7D5E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TrongPV</w:t>
            </w:r>
          </w:p>
        </w:tc>
        <w:tc>
          <w:tcPr>
            <w:tcW w:w="1620" w:type="dxa"/>
          </w:tcPr>
          <w:p w:rsidR="00796057" w:rsidRPr="003B1A7A" w:rsidRDefault="00511AAB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User Requirement Specification</w:t>
            </w:r>
          </w:p>
        </w:tc>
        <w:tc>
          <w:tcPr>
            <w:tcW w:w="1800" w:type="dxa"/>
          </w:tcPr>
          <w:p w:rsidR="00796057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TamNV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355DA" w:rsidRDefault="008355DA">
      <w:pPr>
        <w:pStyle w:val="Heading1"/>
      </w:pPr>
    </w:p>
    <w:p w:rsidR="00813FE9" w:rsidRDefault="00813FE9" w:rsidP="00813FE9">
      <w:pPr>
        <w:pStyle w:val="Heading2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Pr="00813FE9" w:rsidRDefault="00813FE9" w:rsidP="00813FE9">
      <w:pPr>
        <w:pStyle w:val="NormalIndent"/>
      </w:pPr>
    </w:p>
    <w:p w:rsidR="004B3D68" w:rsidRDefault="004B3D68">
      <w:pPr>
        <w:pStyle w:val="Heading1"/>
      </w:pPr>
      <w:r>
        <w:lastRenderedPageBreak/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F24BEA">
        <w:tc>
          <w:tcPr>
            <w:tcW w:w="3027" w:type="dxa"/>
          </w:tcPr>
          <w:p w:rsidR="003605EC" w:rsidRPr="00370C60" w:rsidRDefault="003605EC" w:rsidP="003605EC">
            <w:pPr>
              <w:pStyle w:val="Bang"/>
            </w:pPr>
            <w:r>
              <w:t>Architecture Design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</w:pPr>
            <w:r>
              <w:t>DucNM</w:t>
            </w:r>
          </w:p>
        </w:tc>
        <w:tc>
          <w:tcPr>
            <w:tcW w:w="198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F1294C">
        <w:tc>
          <w:tcPr>
            <w:tcW w:w="3027" w:type="dxa"/>
          </w:tcPr>
          <w:p w:rsidR="003605EC" w:rsidRPr="00370C60" w:rsidRDefault="003605EC" w:rsidP="003605EC">
            <w:pPr>
              <w:pStyle w:val="Bang"/>
            </w:pPr>
            <w:r>
              <w:t>Data Design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</w:pPr>
            <w:r>
              <w:t>SonNT</w:t>
            </w:r>
          </w:p>
        </w:tc>
        <w:tc>
          <w:tcPr>
            <w:tcW w:w="1980" w:type="dxa"/>
            <w:vAlign w:val="center"/>
          </w:tcPr>
          <w:p w:rsidR="003605EC" w:rsidRDefault="003605EC" w:rsidP="003605EC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3605EC" w:rsidRDefault="003605EC" w:rsidP="003605EC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64790C">
        <w:tc>
          <w:tcPr>
            <w:tcW w:w="3027" w:type="dxa"/>
            <w:vAlign w:val="center"/>
          </w:tcPr>
          <w:p w:rsidR="003605EC" w:rsidRDefault="003605EC" w:rsidP="003605EC">
            <w:pPr>
              <w:pStyle w:val="Bang"/>
            </w:pPr>
            <w:r>
              <w:t>Class Design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</w:pPr>
            <w:r>
              <w:t>Tam NV</w:t>
            </w:r>
          </w:p>
        </w:tc>
        <w:tc>
          <w:tcPr>
            <w:tcW w:w="198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EA708E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3605EC" w:rsidRPr="00370C60" w:rsidRDefault="00CC5FCF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3605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CC5FCF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3605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EA708E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C5FC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C5FC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0F4" w:rsidRDefault="006810F4">
      <w:r>
        <w:separator/>
      </w:r>
    </w:p>
  </w:endnote>
  <w:endnote w:type="continuationSeparator" w:id="0">
    <w:p w:rsidR="006810F4" w:rsidRDefault="0068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5E7D9F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5E7D9F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0F4" w:rsidRDefault="006810F4">
      <w:r>
        <w:separator/>
      </w:r>
    </w:p>
  </w:footnote>
  <w:footnote w:type="continuationSeparator" w:id="0">
    <w:p w:rsidR="006810F4" w:rsidRDefault="006810F4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4B3D68"/>
    <w:rsid w:val="00511AAB"/>
    <w:rsid w:val="005E7D9F"/>
    <w:rsid w:val="0064790C"/>
    <w:rsid w:val="006810F4"/>
    <w:rsid w:val="006A1F41"/>
    <w:rsid w:val="006A3E43"/>
    <w:rsid w:val="006A545C"/>
    <w:rsid w:val="006C7F41"/>
    <w:rsid w:val="00796057"/>
    <w:rsid w:val="007D4EA2"/>
    <w:rsid w:val="00813267"/>
    <w:rsid w:val="00813FE9"/>
    <w:rsid w:val="008355DA"/>
    <w:rsid w:val="00972C86"/>
    <w:rsid w:val="009746C0"/>
    <w:rsid w:val="009A2DA2"/>
    <w:rsid w:val="00A04731"/>
    <w:rsid w:val="00A85EC0"/>
    <w:rsid w:val="00AF2A96"/>
    <w:rsid w:val="00C50049"/>
    <w:rsid w:val="00C822BF"/>
    <w:rsid w:val="00C907D5"/>
    <w:rsid w:val="00CC5FCF"/>
    <w:rsid w:val="00CE0A85"/>
    <w:rsid w:val="00D95D26"/>
    <w:rsid w:val="00E0475D"/>
    <w:rsid w:val="00EC7D5E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50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22</cp:revision>
  <cp:lastPrinted>2000-08-14T03:46:00Z</cp:lastPrinted>
  <dcterms:created xsi:type="dcterms:W3CDTF">2016-05-16T14:18:00Z</dcterms:created>
  <dcterms:modified xsi:type="dcterms:W3CDTF">2016-08-22T08:47:00Z</dcterms:modified>
  <cp:category>Template</cp:category>
</cp:coreProperties>
</file>