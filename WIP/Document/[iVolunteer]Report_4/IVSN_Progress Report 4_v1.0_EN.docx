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DB3E0A">
            <w:pPr>
              <w:pStyle w:val="Bang"/>
            </w:pPr>
            <w:r>
              <w:t>08</w:t>
            </w:r>
            <w:r w:rsidR="00210EF6">
              <w:t>-08</w:t>
            </w:r>
            <w:r w:rsidR="00C822BF">
              <w:t>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506558" w:rsidP="00C822BF">
            <w:pPr>
              <w:pStyle w:val="Bang"/>
            </w:pPr>
            <w:r>
              <w:t>22-06</w:t>
            </w:r>
            <w:r w:rsidR="00C822BF">
              <w:t>-2016</w:t>
            </w:r>
            <w:r w:rsidR="004B3D68">
              <w:t xml:space="preserve"> – </w:t>
            </w:r>
            <w:r w:rsidR="00DB3E0A">
              <w:t>08</w:t>
            </w:r>
            <w:r w:rsidR="008C1D91">
              <w:t>-08</w:t>
            </w:r>
            <w:r w:rsidR="00C822BF">
              <w:t>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7C36C6" w:rsidTr="00AE2840">
        <w:tc>
          <w:tcPr>
            <w:tcW w:w="2577" w:type="dxa"/>
          </w:tcPr>
          <w:p w:rsidR="007C36C6" w:rsidRPr="00902AB0" w:rsidRDefault="007C36C6" w:rsidP="007C36C6">
            <w:pPr>
              <w:pStyle w:val="Bang"/>
            </w:pPr>
            <w:r>
              <w:t>Coding Module</w:t>
            </w:r>
          </w:p>
        </w:tc>
        <w:tc>
          <w:tcPr>
            <w:tcW w:w="180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</w:rPr>
            </w:pPr>
            <w:r>
              <w:t>Team member</w:t>
            </w:r>
          </w:p>
        </w:tc>
        <w:tc>
          <w:tcPr>
            <w:tcW w:w="162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08-07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D240D">
        <w:tc>
          <w:tcPr>
            <w:tcW w:w="2577" w:type="dxa"/>
          </w:tcPr>
          <w:p w:rsidR="007C36C6" w:rsidRPr="00370C60" w:rsidRDefault="007C36C6" w:rsidP="007C36C6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Case</w:t>
            </w:r>
          </w:p>
        </w:tc>
        <w:tc>
          <w:tcPr>
            <w:tcW w:w="180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TrọngPV</w:t>
            </w:r>
          </w:p>
        </w:tc>
        <w:tc>
          <w:tcPr>
            <w:tcW w:w="162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30-06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D240D">
        <w:tc>
          <w:tcPr>
            <w:tcW w:w="2577" w:type="dxa"/>
          </w:tcPr>
          <w:p w:rsidR="007C36C6" w:rsidRPr="00370C60" w:rsidRDefault="007C36C6" w:rsidP="007C36C6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Execute Test</w:t>
            </w:r>
          </w:p>
        </w:tc>
        <w:tc>
          <w:tcPr>
            <w:tcW w:w="180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620" w:type="dxa"/>
          </w:tcPr>
          <w:p w:rsidR="007C36C6" w:rsidRPr="00370C60" w:rsidRDefault="007C36C6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80461">
        <w:tc>
          <w:tcPr>
            <w:tcW w:w="2577" w:type="dxa"/>
            <w:vAlign w:val="center"/>
          </w:tcPr>
          <w:p w:rsidR="007C36C6" w:rsidRPr="002A0AAF" w:rsidRDefault="007C36C6" w:rsidP="007C36C6">
            <w:pPr>
              <w:pStyle w:val="NormalJob"/>
              <w:ind w:left="0"/>
            </w:pPr>
            <w:r>
              <w:t>Fix Bug</w:t>
            </w:r>
            <w:r w:rsidR="00DA45B3">
              <w:t xml:space="preserve"> Part 1</w:t>
            </w:r>
            <w:bookmarkStart w:id="0" w:name="_GoBack"/>
            <w:bookmarkEnd w:id="0"/>
          </w:p>
        </w:tc>
        <w:tc>
          <w:tcPr>
            <w:tcW w:w="1800" w:type="dxa"/>
            <w:vAlign w:val="center"/>
          </w:tcPr>
          <w:p w:rsidR="007C36C6" w:rsidRPr="002A0AAF" w:rsidRDefault="007C36C6" w:rsidP="007C36C6">
            <w:pPr>
              <w:pStyle w:val="Bang"/>
            </w:pPr>
            <w:r>
              <w:t>Team member</w:t>
            </w:r>
          </w:p>
        </w:tc>
        <w:tc>
          <w:tcPr>
            <w:tcW w:w="1620" w:type="dxa"/>
          </w:tcPr>
          <w:p w:rsidR="007C36C6" w:rsidRPr="00370C60" w:rsidRDefault="00E14B10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7C36C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80461">
        <w:tc>
          <w:tcPr>
            <w:tcW w:w="2577" w:type="dxa"/>
            <w:vAlign w:val="center"/>
          </w:tcPr>
          <w:p w:rsidR="007C36C6" w:rsidRDefault="007C36C6" w:rsidP="007C36C6">
            <w:pPr>
              <w:pStyle w:val="Bang"/>
            </w:pPr>
            <w:r>
              <w:t>Update Test Case</w:t>
            </w:r>
          </w:p>
        </w:tc>
        <w:tc>
          <w:tcPr>
            <w:tcW w:w="1800" w:type="dxa"/>
            <w:vAlign w:val="center"/>
          </w:tcPr>
          <w:p w:rsidR="007C36C6" w:rsidRDefault="007C36C6" w:rsidP="007C36C6">
            <w:pPr>
              <w:pStyle w:val="Bang"/>
            </w:pPr>
            <w:r>
              <w:t>TrongPV</w:t>
            </w:r>
          </w:p>
        </w:tc>
        <w:tc>
          <w:tcPr>
            <w:tcW w:w="1620" w:type="dxa"/>
            <w:vAlign w:val="center"/>
          </w:tcPr>
          <w:p w:rsidR="007C36C6" w:rsidRDefault="007C36C6" w:rsidP="007C36C6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80461">
        <w:tc>
          <w:tcPr>
            <w:tcW w:w="2577" w:type="dxa"/>
            <w:vAlign w:val="center"/>
          </w:tcPr>
          <w:p w:rsidR="007C36C6" w:rsidRDefault="007C36C6" w:rsidP="007C36C6">
            <w:pPr>
              <w:pStyle w:val="Bang"/>
            </w:pPr>
            <w:r>
              <w:t>Report 4</w:t>
            </w:r>
          </w:p>
        </w:tc>
        <w:tc>
          <w:tcPr>
            <w:tcW w:w="1800" w:type="dxa"/>
            <w:vAlign w:val="center"/>
          </w:tcPr>
          <w:p w:rsidR="007C36C6" w:rsidRDefault="007C36C6" w:rsidP="007C36C6">
            <w:pPr>
              <w:pStyle w:val="Bang"/>
            </w:pPr>
            <w:r>
              <w:t>Team member</w:t>
            </w:r>
          </w:p>
        </w:tc>
        <w:tc>
          <w:tcPr>
            <w:tcW w:w="1620" w:type="dxa"/>
          </w:tcPr>
          <w:p w:rsidR="007C36C6" w:rsidRPr="00370C60" w:rsidRDefault="00E14B10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C71FC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7C36C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  <w:tr w:rsidR="007C36C6" w:rsidTr="00180461">
        <w:tc>
          <w:tcPr>
            <w:tcW w:w="2577" w:type="dxa"/>
            <w:vAlign w:val="center"/>
          </w:tcPr>
          <w:p w:rsidR="007C36C6" w:rsidRDefault="007C36C6" w:rsidP="007C36C6">
            <w:pPr>
              <w:pStyle w:val="Bang"/>
            </w:pPr>
            <w:r>
              <w:t>Progress report 4</w:t>
            </w:r>
          </w:p>
        </w:tc>
        <w:tc>
          <w:tcPr>
            <w:tcW w:w="1800" w:type="dxa"/>
            <w:vAlign w:val="center"/>
          </w:tcPr>
          <w:p w:rsidR="007C36C6" w:rsidRDefault="007C36C6" w:rsidP="007C36C6">
            <w:pPr>
              <w:pStyle w:val="Bang"/>
            </w:pPr>
            <w:r>
              <w:t>DucNM</w:t>
            </w:r>
          </w:p>
        </w:tc>
        <w:tc>
          <w:tcPr>
            <w:tcW w:w="1620" w:type="dxa"/>
          </w:tcPr>
          <w:p w:rsidR="007C36C6" w:rsidRPr="00370C60" w:rsidRDefault="00804862" w:rsidP="007C36C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7134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7C36C6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C36C6" w:rsidRPr="003B1A7A" w:rsidRDefault="007C36C6" w:rsidP="007C36C6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C36C6" w:rsidRDefault="007C36C6" w:rsidP="007C36C6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C36C6" w:rsidRDefault="007C36C6" w:rsidP="007C36C6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141021" w:rsidRDefault="00141021" w:rsidP="00813FE9">
      <w:pPr>
        <w:pStyle w:val="NormalIndent"/>
      </w:pPr>
    </w:p>
    <w:p w:rsidR="00141021" w:rsidRDefault="00141021" w:rsidP="00813FE9">
      <w:pPr>
        <w:pStyle w:val="NormalIndent"/>
      </w:pPr>
    </w:p>
    <w:p w:rsidR="00141021" w:rsidRDefault="00141021" w:rsidP="00813FE9">
      <w:pPr>
        <w:pStyle w:val="NormalIndent"/>
      </w:pPr>
    </w:p>
    <w:p w:rsidR="00141021" w:rsidRDefault="00141021" w:rsidP="00813FE9">
      <w:pPr>
        <w:pStyle w:val="NormalIndent"/>
      </w:pPr>
    </w:p>
    <w:p w:rsidR="00141021" w:rsidRDefault="00141021" w:rsidP="00813FE9">
      <w:pPr>
        <w:pStyle w:val="NormalIndent"/>
      </w:pPr>
    </w:p>
    <w:p w:rsidR="00141021" w:rsidRDefault="00141021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lastRenderedPageBreak/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B73254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Fix Bug</w:t>
            </w:r>
            <w:r w:rsidR="00DA45B3">
              <w:rPr>
                <w:color w:val="0D0D0D" w:themeColor="text1" w:themeTint="F2"/>
              </w:rPr>
              <w:t xml:space="preserve"> Part 2</w:t>
            </w:r>
          </w:p>
        </w:tc>
        <w:tc>
          <w:tcPr>
            <w:tcW w:w="2070" w:type="dxa"/>
          </w:tcPr>
          <w:p w:rsidR="003605EC" w:rsidRPr="00370C60" w:rsidRDefault="00B73254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B73254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B73254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BF3D4B" w:rsidTr="0064790C">
        <w:tc>
          <w:tcPr>
            <w:tcW w:w="3027" w:type="dxa"/>
          </w:tcPr>
          <w:p w:rsidR="00BF3D4B" w:rsidRPr="00370C60" w:rsidRDefault="00BF3D4B" w:rsidP="00BF3D4B">
            <w:pPr>
              <w:pStyle w:val="Bang"/>
              <w:rPr>
                <w:color w:val="0D0D0D" w:themeColor="text1" w:themeTint="F2"/>
              </w:rPr>
            </w:pPr>
            <w:r>
              <w:t>Update Test Case</w:t>
            </w:r>
          </w:p>
        </w:tc>
        <w:tc>
          <w:tcPr>
            <w:tcW w:w="2070" w:type="dxa"/>
          </w:tcPr>
          <w:p w:rsidR="00BF3D4B" w:rsidRPr="00370C60" w:rsidRDefault="00BF3D4B" w:rsidP="00BF3D4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80" w:type="dxa"/>
          </w:tcPr>
          <w:p w:rsidR="00BF3D4B" w:rsidRPr="00370C60" w:rsidRDefault="00BF3D4B" w:rsidP="00BF3D4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BF3D4B" w:rsidRPr="00370C60" w:rsidRDefault="00BF3D4B" w:rsidP="00BF3D4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05-08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BF3D4B" w:rsidTr="00D92606">
        <w:tc>
          <w:tcPr>
            <w:tcW w:w="3027" w:type="dxa"/>
            <w:vAlign w:val="center"/>
          </w:tcPr>
          <w:p w:rsidR="00BF3D4B" w:rsidRDefault="00BF3D4B" w:rsidP="00BF3D4B">
            <w:pPr>
              <w:pStyle w:val="Bang"/>
            </w:pPr>
            <w:r>
              <w:t>Complete Test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TrongPV</w:t>
            </w:r>
          </w:p>
        </w:tc>
        <w:tc>
          <w:tcPr>
            <w:tcW w:w="1980" w:type="dxa"/>
            <w:vAlign w:val="center"/>
          </w:tcPr>
          <w:p w:rsidR="00BF3D4B" w:rsidRDefault="00BF3D4B" w:rsidP="00BF3D4B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</w:tr>
      <w:tr w:rsidR="00BF3D4B" w:rsidTr="00E53604">
        <w:tc>
          <w:tcPr>
            <w:tcW w:w="3027" w:type="dxa"/>
            <w:vAlign w:val="center"/>
          </w:tcPr>
          <w:p w:rsidR="00BF3D4B" w:rsidRDefault="00BF3D4B" w:rsidP="00BF3D4B">
            <w:pPr>
              <w:pStyle w:val="Bang"/>
            </w:pPr>
            <w:r>
              <w:t>Complete Coding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Team Member</w:t>
            </w:r>
          </w:p>
        </w:tc>
        <w:tc>
          <w:tcPr>
            <w:tcW w:w="198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  <w:tc>
          <w:tcPr>
            <w:tcW w:w="252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</w:tr>
      <w:tr w:rsidR="00BF3D4B" w:rsidTr="00BA25D3">
        <w:tc>
          <w:tcPr>
            <w:tcW w:w="3027" w:type="dxa"/>
            <w:vAlign w:val="center"/>
          </w:tcPr>
          <w:p w:rsidR="00BF3D4B" w:rsidRDefault="00BF3D4B" w:rsidP="00BF3D4B">
            <w:pPr>
              <w:pStyle w:val="Bang"/>
            </w:pPr>
            <w:r>
              <w:t>Report 5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Team member</w:t>
            </w:r>
          </w:p>
        </w:tc>
        <w:tc>
          <w:tcPr>
            <w:tcW w:w="198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  <w:tc>
          <w:tcPr>
            <w:tcW w:w="252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</w:tr>
      <w:tr w:rsidR="00BF3D4B" w:rsidTr="00146197">
        <w:tc>
          <w:tcPr>
            <w:tcW w:w="3027" w:type="dxa"/>
            <w:vAlign w:val="center"/>
          </w:tcPr>
          <w:p w:rsidR="00BF3D4B" w:rsidRDefault="00BF3D4B" w:rsidP="00BF3D4B">
            <w:pPr>
              <w:pStyle w:val="Bang"/>
            </w:pPr>
            <w:r>
              <w:t>Progress report 5</w:t>
            </w:r>
          </w:p>
        </w:tc>
        <w:tc>
          <w:tcPr>
            <w:tcW w:w="2070" w:type="dxa"/>
            <w:vAlign w:val="center"/>
          </w:tcPr>
          <w:p w:rsidR="00BF3D4B" w:rsidRDefault="00BF3D4B" w:rsidP="00BF3D4B">
            <w:pPr>
              <w:pStyle w:val="Bang"/>
            </w:pPr>
            <w:r>
              <w:t>DucNM</w:t>
            </w:r>
          </w:p>
        </w:tc>
        <w:tc>
          <w:tcPr>
            <w:tcW w:w="198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11-08-2016</w:t>
            </w:r>
          </w:p>
        </w:tc>
        <w:tc>
          <w:tcPr>
            <w:tcW w:w="2520" w:type="dxa"/>
            <w:vAlign w:val="center"/>
          </w:tcPr>
          <w:p w:rsidR="00BF3D4B" w:rsidRPr="003B1A7A" w:rsidRDefault="00BF3D4B" w:rsidP="00BF3D4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12-08-2016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2A" w:rsidRDefault="004D382A">
      <w:r>
        <w:separator/>
      </w:r>
    </w:p>
  </w:endnote>
  <w:endnote w:type="continuationSeparator" w:id="0">
    <w:p w:rsidR="004D382A" w:rsidRDefault="004D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DA45B3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DA45B3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2A" w:rsidRDefault="004D382A">
      <w:r>
        <w:separator/>
      </w:r>
    </w:p>
  </w:footnote>
  <w:footnote w:type="continuationSeparator" w:id="0">
    <w:p w:rsidR="004D382A" w:rsidRDefault="004D382A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41021"/>
    <w:rsid w:val="001B1849"/>
    <w:rsid w:val="00210EF6"/>
    <w:rsid w:val="003307B3"/>
    <w:rsid w:val="003605EC"/>
    <w:rsid w:val="003B1A7A"/>
    <w:rsid w:val="004B3D68"/>
    <w:rsid w:val="004D382A"/>
    <w:rsid w:val="00506558"/>
    <w:rsid w:val="00511AAB"/>
    <w:rsid w:val="00571347"/>
    <w:rsid w:val="0064790C"/>
    <w:rsid w:val="006A1F41"/>
    <w:rsid w:val="006A3E43"/>
    <w:rsid w:val="006A545C"/>
    <w:rsid w:val="006C7F41"/>
    <w:rsid w:val="00796057"/>
    <w:rsid w:val="007C36C6"/>
    <w:rsid w:val="007D4EA2"/>
    <w:rsid w:val="00804862"/>
    <w:rsid w:val="00813267"/>
    <w:rsid w:val="00813FE9"/>
    <w:rsid w:val="008355DA"/>
    <w:rsid w:val="008C1D91"/>
    <w:rsid w:val="00972C86"/>
    <w:rsid w:val="009746C0"/>
    <w:rsid w:val="009A2DA2"/>
    <w:rsid w:val="009C5C0E"/>
    <w:rsid w:val="00A04731"/>
    <w:rsid w:val="00A85EC0"/>
    <w:rsid w:val="00AF2A96"/>
    <w:rsid w:val="00B73254"/>
    <w:rsid w:val="00BF3D4B"/>
    <w:rsid w:val="00C04F6E"/>
    <w:rsid w:val="00C50049"/>
    <w:rsid w:val="00C667B3"/>
    <w:rsid w:val="00C71FCD"/>
    <w:rsid w:val="00C822BF"/>
    <w:rsid w:val="00C907D5"/>
    <w:rsid w:val="00CC5FCF"/>
    <w:rsid w:val="00CE0A85"/>
    <w:rsid w:val="00D95D26"/>
    <w:rsid w:val="00DA45B3"/>
    <w:rsid w:val="00DB3E0A"/>
    <w:rsid w:val="00E0475D"/>
    <w:rsid w:val="00E14B10"/>
    <w:rsid w:val="00EC7D5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72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36</cp:revision>
  <cp:lastPrinted>2000-08-14T03:46:00Z</cp:lastPrinted>
  <dcterms:created xsi:type="dcterms:W3CDTF">2016-05-16T14:18:00Z</dcterms:created>
  <dcterms:modified xsi:type="dcterms:W3CDTF">2016-08-22T10:48:00Z</dcterms:modified>
  <cp:category>Template</cp:category>
</cp:coreProperties>
</file>