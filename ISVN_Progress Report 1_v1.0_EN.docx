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C822B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C50049"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3" descr="C:\Documents and Settings\hattn2\Desktop\Logo FSOFT\FSOFT-new-vertic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hattn2\Desktop\Logo FSOFT\FSOFT-new-vertica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4B3D68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I Volunteer Social Network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IVSN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Nguyễn Minh Đức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Nguyễn Minh Đức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16-06-2016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Supervisor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Default="00C822BF" w:rsidP="00C822BF">
            <w:pPr>
              <w:pStyle w:val="Bang"/>
            </w:pPr>
            <w:r>
              <w:t>10-05-2016</w:t>
            </w:r>
            <w:r w:rsidR="004B3D68">
              <w:t xml:space="preserve"> – </w:t>
            </w:r>
            <w:r>
              <w:t>22-05-2016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Bùi Đình Chiến</w:t>
            </w: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D95D26">
            <w:pPr>
              <w:pStyle w:val="Bang"/>
            </w:pPr>
            <w:r>
              <w:t>09-05-2016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3307B3">
            <w:pPr>
              <w:pStyle w:val="Bang"/>
            </w:pPr>
            <w:r>
              <w:t>26-08</w:t>
            </w:r>
            <w:bookmarkStart w:id="0" w:name="_GoBack"/>
            <w:bookmarkEnd w:id="0"/>
            <w:r w:rsidR="00D95D26">
              <w:t>-2016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D95D26">
            <w:pPr>
              <w:pStyle w:val="Bang"/>
            </w:pPr>
            <w:r>
              <w:t>5 members</w:t>
            </w:r>
          </w:p>
        </w:tc>
        <w:tc>
          <w:tcPr>
            <w:tcW w:w="4347" w:type="dxa"/>
            <w:vAlign w:val="center"/>
          </w:tcPr>
          <w:p w:rsidR="004B3D68" w:rsidRDefault="00D95D26">
            <w:pPr>
              <w:pStyle w:val="Bang"/>
            </w:pPr>
            <w:r>
              <w:t>Nguyễn Minh Đức</w:t>
            </w:r>
          </w:p>
          <w:p w:rsidR="00D95D26" w:rsidRDefault="00D95D26">
            <w:pPr>
              <w:pStyle w:val="Bang"/>
            </w:pPr>
            <w:r>
              <w:t xml:space="preserve">Nguyễn Văn Tâm </w:t>
            </w:r>
          </w:p>
          <w:p w:rsidR="00D95D26" w:rsidRDefault="00D95D26">
            <w:pPr>
              <w:pStyle w:val="Bang"/>
            </w:pPr>
            <w:r>
              <w:t>Nguyễn Thạc Sơn</w:t>
            </w:r>
          </w:p>
          <w:p w:rsidR="00D95D26" w:rsidRDefault="00D95D26">
            <w:pPr>
              <w:pStyle w:val="Bang"/>
            </w:pPr>
            <w:r>
              <w:t>Võ Tôn Phúc</w:t>
            </w:r>
          </w:p>
          <w:p w:rsidR="00D95D26" w:rsidRDefault="00D95D26">
            <w:pPr>
              <w:pStyle w:val="Bang"/>
            </w:pPr>
            <w:r>
              <w:t>Phạm Văn Trọng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C907D5">
            <w:pPr>
              <w:pStyle w:val="Bang"/>
            </w:pPr>
            <w:r>
              <w:t>375</w:t>
            </w:r>
            <w:r w:rsidR="00F32A44">
              <w:t xml:space="preserve"> person day</w:t>
            </w:r>
          </w:p>
        </w:tc>
        <w:tc>
          <w:tcPr>
            <w:tcW w:w="4347" w:type="dxa"/>
            <w:vAlign w:val="center"/>
          </w:tcPr>
          <w:p w:rsidR="004B3D68" w:rsidRDefault="00AF2A96">
            <w:pPr>
              <w:pStyle w:val="Bang"/>
            </w:pPr>
            <w:r>
              <w:t>1 day = 5 hours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F32A44">
            <w:pPr>
              <w:pStyle w:val="Bang"/>
            </w:pPr>
            <w:r>
              <w:t>60 person day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F32A44">
            <w:pPr>
              <w:pStyle w:val="Bang"/>
            </w:pPr>
            <w:r>
              <w:t>None</w:t>
            </w:r>
          </w:p>
        </w:tc>
        <w:tc>
          <w:tcPr>
            <w:tcW w:w="4347" w:type="dxa"/>
            <w:vAlign w:val="center"/>
          </w:tcPr>
          <w:p w:rsidR="004B3D68" w:rsidRDefault="004B3D68" w:rsidP="00A85EC0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</w:p>
    <w:p w:rsidR="004B3D68" w:rsidRDefault="004B3D68">
      <w:pPr>
        <w:pStyle w:val="Heading1"/>
      </w:pPr>
      <w:r>
        <w:t>Customer Support</w:t>
      </w:r>
      <w:r>
        <w:rPr>
          <w:rStyle w:val="FootnoteReference"/>
        </w:rPr>
        <w:footnoteReference w:id="3"/>
      </w:r>
    </w:p>
    <w:p w:rsidR="004B3D68" w:rsidRDefault="004B3D68">
      <w:pPr>
        <w:pStyle w:val="Heading1"/>
      </w:pPr>
      <w:r>
        <w:lastRenderedPageBreak/>
        <w:t>Change Management</w:t>
      </w:r>
      <w:r>
        <w:rPr>
          <w:rStyle w:val="FootnoteReference"/>
        </w:rPr>
        <w:footnoteReference w:id="4"/>
      </w:r>
    </w:p>
    <w:p w:rsidR="004B3D68" w:rsidRDefault="004B3D68">
      <w:pPr>
        <w:pStyle w:val="Heading1"/>
      </w:pPr>
      <w:r>
        <w:t xml:space="preserve">Quality Activities </w:t>
      </w:r>
    </w:p>
    <w:p w:rsidR="004B3D68" w:rsidRDefault="004B3D68">
      <w:pPr>
        <w:pStyle w:val="Heading1"/>
      </w:pPr>
      <w: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1800"/>
        <w:gridCol w:w="1620"/>
        <w:gridCol w:w="810"/>
        <w:gridCol w:w="1080"/>
        <w:gridCol w:w="1473"/>
      </w:tblGrid>
      <w:tr w:rsidR="004B3D68" w:rsidTr="00796057">
        <w:tc>
          <w:tcPr>
            <w:tcW w:w="2577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80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6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1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108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7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796057" w:rsidTr="00AE2840">
        <w:tc>
          <w:tcPr>
            <w:tcW w:w="2577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Prepare project</w:t>
            </w:r>
          </w:p>
        </w:tc>
        <w:tc>
          <w:tcPr>
            <w:tcW w:w="180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Team member</w:t>
            </w:r>
          </w:p>
        </w:tc>
        <w:tc>
          <w:tcPr>
            <w:tcW w:w="162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6C7F41" w:rsidRPr="003B1A7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6C7F41" w:rsidRPr="003B1A7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96057" w:rsidRDefault="00796057" w:rsidP="00796057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96057" w:rsidRDefault="00796057" w:rsidP="00796057">
            <w:pPr>
              <w:pStyle w:val="Bang"/>
            </w:pPr>
          </w:p>
        </w:tc>
      </w:tr>
      <w:tr w:rsidR="00796057" w:rsidTr="001D240D">
        <w:tc>
          <w:tcPr>
            <w:tcW w:w="2577" w:type="dxa"/>
          </w:tcPr>
          <w:p w:rsidR="00796057" w:rsidRPr="003B1A7A" w:rsidRDefault="00796057" w:rsidP="00796057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3B1A7A">
              <w:rPr>
                <w:rFonts w:ascii="Times New Roman" w:hAnsi="Times New Roman"/>
                <w:color w:val="0D0D0D" w:themeColor="text1" w:themeTint="F2"/>
              </w:rPr>
              <w:t>Define project situation</w:t>
            </w:r>
          </w:p>
        </w:tc>
        <w:tc>
          <w:tcPr>
            <w:tcW w:w="180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Team member</w:t>
            </w:r>
          </w:p>
        </w:tc>
        <w:tc>
          <w:tcPr>
            <w:tcW w:w="162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6C7F41" w:rsidRPr="003B1A7A">
              <w:rPr>
                <w:rFonts w:ascii="Times New Roman" w:hAnsi="Times New Roman" w:cs="Times New Roman"/>
                <w:sz w:val="22"/>
                <w:szCs w:val="22"/>
              </w:rPr>
              <w:t>9-05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96057" w:rsidRDefault="00796057" w:rsidP="00796057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96057" w:rsidRDefault="00796057" w:rsidP="00796057">
            <w:pPr>
              <w:pStyle w:val="Bang"/>
            </w:pPr>
          </w:p>
        </w:tc>
      </w:tr>
      <w:tr w:rsidR="00796057" w:rsidTr="001D240D">
        <w:tc>
          <w:tcPr>
            <w:tcW w:w="2577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Define system scope</w:t>
            </w:r>
          </w:p>
        </w:tc>
        <w:tc>
          <w:tcPr>
            <w:tcW w:w="180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Team member</w:t>
            </w:r>
          </w:p>
        </w:tc>
        <w:tc>
          <w:tcPr>
            <w:tcW w:w="162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6C7F41" w:rsidRPr="003B1A7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6C7F41" w:rsidRPr="003B1A7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96057" w:rsidRDefault="00796057" w:rsidP="00796057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96057" w:rsidRDefault="00796057" w:rsidP="00796057">
            <w:pPr>
              <w:pStyle w:val="Bang"/>
            </w:pPr>
          </w:p>
        </w:tc>
      </w:tr>
      <w:tr w:rsidR="00796057" w:rsidTr="001D240D">
        <w:tc>
          <w:tcPr>
            <w:tcW w:w="2577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Project schedule</w:t>
            </w:r>
          </w:p>
        </w:tc>
        <w:tc>
          <w:tcPr>
            <w:tcW w:w="180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DucNM</w:t>
            </w:r>
          </w:p>
        </w:tc>
        <w:tc>
          <w:tcPr>
            <w:tcW w:w="1620" w:type="dxa"/>
          </w:tcPr>
          <w:p w:rsidR="00796057" w:rsidRPr="003B1A7A" w:rsidRDefault="00511AAB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21</w:t>
            </w:r>
            <w:r w:rsidR="00796057" w:rsidRPr="003B1A7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-0</w:t>
            </w:r>
            <w:r w:rsidRPr="003B1A7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5</w:t>
            </w:r>
            <w:r w:rsidR="00796057" w:rsidRPr="003B1A7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-2016</w:t>
            </w:r>
          </w:p>
        </w:tc>
        <w:tc>
          <w:tcPr>
            <w:tcW w:w="81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96057" w:rsidRDefault="00796057" w:rsidP="00796057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96057" w:rsidRDefault="00796057" w:rsidP="00796057">
            <w:pPr>
              <w:pStyle w:val="Bang"/>
            </w:pPr>
          </w:p>
        </w:tc>
      </w:tr>
      <w:tr w:rsidR="00796057" w:rsidTr="001D240D">
        <w:tc>
          <w:tcPr>
            <w:tcW w:w="2577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Project Plan</w:t>
            </w:r>
          </w:p>
        </w:tc>
        <w:tc>
          <w:tcPr>
            <w:tcW w:w="180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DucNM</w:t>
            </w:r>
          </w:p>
        </w:tc>
        <w:tc>
          <w:tcPr>
            <w:tcW w:w="1620" w:type="dxa"/>
          </w:tcPr>
          <w:p w:rsidR="00796057" w:rsidRPr="003B1A7A" w:rsidRDefault="00511AAB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21</w:t>
            </w:r>
            <w:r w:rsidR="00796057" w:rsidRPr="003B1A7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-0</w:t>
            </w:r>
            <w:r w:rsidRPr="003B1A7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5</w:t>
            </w:r>
            <w:r w:rsidR="00796057" w:rsidRPr="003B1A7A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-2016</w:t>
            </w:r>
          </w:p>
        </w:tc>
        <w:tc>
          <w:tcPr>
            <w:tcW w:w="81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96057" w:rsidRDefault="00796057" w:rsidP="00796057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96057" w:rsidRDefault="00796057" w:rsidP="00796057">
            <w:pPr>
              <w:pStyle w:val="Bang"/>
            </w:pPr>
          </w:p>
        </w:tc>
      </w:tr>
      <w:tr w:rsidR="00796057" w:rsidTr="001D240D">
        <w:tc>
          <w:tcPr>
            <w:tcW w:w="2577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Q&amp;A management</w:t>
            </w:r>
          </w:p>
        </w:tc>
        <w:tc>
          <w:tcPr>
            <w:tcW w:w="180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TamNV</w:t>
            </w:r>
          </w:p>
        </w:tc>
        <w:tc>
          <w:tcPr>
            <w:tcW w:w="162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19-0</w:t>
            </w:r>
            <w:r w:rsidR="00511AAB" w:rsidRPr="003B1A7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</w:t>
            </w:r>
            <w:r w:rsidR="00511AAB" w:rsidRPr="003B1A7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1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96057" w:rsidRDefault="00796057" w:rsidP="00796057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96057" w:rsidRDefault="00796057" w:rsidP="00796057">
            <w:pPr>
              <w:pStyle w:val="Bang"/>
            </w:pPr>
          </w:p>
        </w:tc>
      </w:tr>
      <w:tr w:rsidR="00796057" w:rsidTr="001D240D">
        <w:tc>
          <w:tcPr>
            <w:tcW w:w="2577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Report 1</w:t>
            </w:r>
          </w:p>
        </w:tc>
        <w:tc>
          <w:tcPr>
            <w:tcW w:w="180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Team member</w:t>
            </w:r>
          </w:p>
        </w:tc>
        <w:tc>
          <w:tcPr>
            <w:tcW w:w="162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21-0</w:t>
            </w:r>
            <w:r w:rsidR="00511AAB" w:rsidRPr="003B1A7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96057" w:rsidRDefault="00796057" w:rsidP="00796057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96057" w:rsidRDefault="00796057" w:rsidP="00796057">
            <w:pPr>
              <w:pStyle w:val="Bang"/>
            </w:pPr>
          </w:p>
        </w:tc>
      </w:tr>
      <w:tr w:rsidR="00796057" w:rsidTr="001D240D">
        <w:tc>
          <w:tcPr>
            <w:tcW w:w="2577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Progress report 1</w:t>
            </w:r>
          </w:p>
        </w:tc>
        <w:tc>
          <w:tcPr>
            <w:tcW w:w="180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DucNM</w:t>
            </w:r>
          </w:p>
          <w:p w:rsidR="003B1A7A" w:rsidRPr="003B1A7A" w:rsidRDefault="003B1A7A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TamNV</w:t>
            </w:r>
          </w:p>
        </w:tc>
        <w:tc>
          <w:tcPr>
            <w:tcW w:w="162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21-0</w:t>
            </w:r>
            <w:r w:rsidR="00511AAB" w:rsidRPr="003B1A7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96057" w:rsidRDefault="00796057" w:rsidP="00796057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96057" w:rsidRDefault="00796057" w:rsidP="00796057">
            <w:pPr>
              <w:pStyle w:val="Bang"/>
            </w:pPr>
          </w:p>
        </w:tc>
      </w:tr>
      <w:tr w:rsidR="00796057" w:rsidTr="001D240D">
        <w:tc>
          <w:tcPr>
            <w:tcW w:w="2577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Software Requirement Specification</w:t>
            </w:r>
          </w:p>
        </w:tc>
        <w:tc>
          <w:tcPr>
            <w:tcW w:w="1800" w:type="dxa"/>
          </w:tcPr>
          <w:p w:rsidR="00796057" w:rsidRPr="003B1A7A" w:rsidRDefault="00EC7D5E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PhucVT</w:t>
            </w:r>
          </w:p>
          <w:p w:rsidR="00EC7D5E" w:rsidRPr="003B1A7A" w:rsidRDefault="00EC7D5E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TrongPV</w:t>
            </w:r>
          </w:p>
        </w:tc>
        <w:tc>
          <w:tcPr>
            <w:tcW w:w="1620" w:type="dxa"/>
          </w:tcPr>
          <w:p w:rsidR="00796057" w:rsidRPr="003B1A7A" w:rsidRDefault="00511AAB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  <w:r w:rsidR="00796057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796057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96057" w:rsidRDefault="00796057" w:rsidP="00796057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96057" w:rsidRDefault="00796057" w:rsidP="00796057">
            <w:pPr>
              <w:pStyle w:val="Bang"/>
            </w:pPr>
          </w:p>
        </w:tc>
      </w:tr>
      <w:tr w:rsidR="00796057" w:rsidTr="001D240D">
        <w:tc>
          <w:tcPr>
            <w:tcW w:w="2577" w:type="dxa"/>
          </w:tcPr>
          <w:p w:rsidR="00796057" w:rsidRPr="003B1A7A" w:rsidRDefault="00EC7D5E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User Requirement Specification</w:t>
            </w:r>
          </w:p>
        </w:tc>
        <w:tc>
          <w:tcPr>
            <w:tcW w:w="1800" w:type="dxa"/>
          </w:tcPr>
          <w:p w:rsidR="00796057" w:rsidRPr="003B1A7A" w:rsidRDefault="00EC7D5E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TamNV</w:t>
            </w:r>
          </w:p>
        </w:tc>
        <w:tc>
          <w:tcPr>
            <w:tcW w:w="162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11AAB" w:rsidRPr="003B1A7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511AAB" w:rsidRPr="003B1A7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</w:t>
            </w:r>
            <w:r w:rsidR="00511AAB" w:rsidRPr="003B1A7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10" w:type="dxa"/>
          </w:tcPr>
          <w:p w:rsidR="00796057" w:rsidRPr="003B1A7A" w:rsidRDefault="00796057" w:rsidP="00796057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796057" w:rsidRDefault="00796057" w:rsidP="00796057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796057" w:rsidRDefault="00796057" w:rsidP="00796057">
            <w:pPr>
              <w:pStyle w:val="Bang"/>
            </w:pPr>
          </w:p>
        </w:tc>
      </w:tr>
    </w:tbl>
    <w:p w:rsidR="008355DA" w:rsidRDefault="008355DA">
      <w:pPr>
        <w:pStyle w:val="Heading1"/>
      </w:pPr>
    </w:p>
    <w:p w:rsidR="008355DA" w:rsidRDefault="008355DA">
      <w:pPr>
        <w:pStyle w:val="Heading1"/>
      </w:pPr>
    </w:p>
    <w:p w:rsidR="00813FE9" w:rsidRDefault="00813FE9" w:rsidP="00813FE9">
      <w:pPr>
        <w:pStyle w:val="Heading2"/>
      </w:pPr>
    </w:p>
    <w:p w:rsidR="00813FE9" w:rsidRDefault="00813FE9" w:rsidP="00813FE9">
      <w:pPr>
        <w:pStyle w:val="NormalIndent"/>
      </w:pPr>
    </w:p>
    <w:p w:rsidR="00813FE9" w:rsidRDefault="00813FE9" w:rsidP="00813FE9">
      <w:pPr>
        <w:pStyle w:val="NormalIndent"/>
      </w:pPr>
    </w:p>
    <w:p w:rsidR="00813FE9" w:rsidRDefault="00813FE9" w:rsidP="00813FE9">
      <w:pPr>
        <w:pStyle w:val="NormalIndent"/>
      </w:pPr>
    </w:p>
    <w:p w:rsidR="00813FE9" w:rsidRDefault="00813FE9" w:rsidP="00813FE9">
      <w:pPr>
        <w:pStyle w:val="NormalIndent"/>
      </w:pPr>
    </w:p>
    <w:p w:rsidR="00813FE9" w:rsidRPr="00813FE9" w:rsidRDefault="00813FE9" w:rsidP="00813FE9">
      <w:pPr>
        <w:pStyle w:val="NormalIndent"/>
      </w:pPr>
    </w:p>
    <w:p w:rsidR="004B3D68" w:rsidRDefault="004B3D68">
      <w:pPr>
        <w:pStyle w:val="Heading1"/>
      </w:pPr>
      <w:r>
        <w:lastRenderedPageBreak/>
        <w:t>Tasks planned for next period</w:t>
      </w:r>
    </w:p>
    <w:tbl>
      <w:tblPr>
        <w:tblW w:w="959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7"/>
        <w:gridCol w:w="2070"/>
        <w:gridCol w:w="1980"/>
        <w:gridCol w:w="2520"/>
      </w:tblGrid>
      <w:tr w:rsidR="003B1A7A" w:rsidTr="0064790C">
        <w:tc>
          <w:tcPr>
            <w:tcW w:w="3027" w:type="dxa"/>
            <w:shd w:val="clear" w:color="auto" w:fill="FFE8E1"/>
          </w:tcPr>
          <w:p w:rsidR="003B1A7A" w:rsidRDefault="003B1A7A">
            <w:pPr>
              <w:pStyle w:val="headingbang"/>
            </w:pPr>
            <w:r>
              <w:t>Task</w:t>
            </w:r>
          </w:p>
        </w:tc>
        <w:tc>
          <w:tcPr>
            <w:tcW w:w="2070" w:type="dxa"/>
            <w:shd w:val="clear" w:color="auto" w:fill="FFE8E1"/>
          </w:tcPr>
          <w:p w:rsidR="003B1A7A" w:rsidRDefault="0064790C">
            <w:pPr>
              <w:pStyle w:val="headingbang"/>
            </w:pPr>
            <w:r>
              <w:t>Responsibility</w:t>
            </w:r>
          </w:p>
        </w:tc>
        <w:tc>
          <w:tcPr>
            <w:tcW w:w="1980" w:type="dxa"/>
            <w:shd w:val="clear" w:color="auto" w:fill="FFE8E1"/>
          </w:tcPr>
          <w:p w:rsidR="003B1A7A" w:rsidRDefault="003B1A7A">
            <w:pPr>
              <w:pStyle w:val="headingbang"/>
            </w:pPr>
            <w:r>
              <w:t>Deliverable</w:t>
            </w:r>
          </w:p>
        </w:tc>
        <w:tc>
          <w:tcPr>
            <w:tcW w:w="2520" w:type="dxa"/>
            <w:shd w:val="clear" w:color="auto" w:fill="FFE8E1"/>
          </w:tcPr>
          <w:p w:rsidR="003B1A7A" w:rsidRDefault="003B1A7A">
            <w:pPr>
              <w:pStyle w:val="headingbang"/>
            </w:pPr>
            <w:r>
              <w:t>Planned end date</w:t>
            </w:r>
          </w:p>
        </w:tc>
      </w:tr>
      <w:tr w:rsidR="003605EC" w:rsidTr="0064790C">
        <w:tc>
          <w:tcPr>
            <w:tcW w:w="3027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Design screen prototype</w:t>
            </w:r>
          </w:p>
        </w:tc>
        <w:tc>
          <w:tcPr>
            <w:tcW w:w="207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PhucVT</w:t>
            </w:r>
          </w:p>
        </w:tc>
        <w:tc>
          <w:tcPr>
            <w:tcW w:w="198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-05-2016</w:t>
            </w:r>
          </w:p>
        </w:tc>
        <w:tc>
          <w:tcPr>
            <w:tcW w:w="252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-05-2016</w:t>
            </w:r>
          </w:p>
        </w:tc>
      </w:tr>
      <w:tr w:rsidR="003605EC" w:rsidTr="0064790C">
        <w:tc>
          <w:tcPr>
            <w:tcW w:w="3027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Develop project definition</w:t>
            </w:r>
          </w:p>
        </w:tc>
        <w:tc>
          <w:tcPr>
            <w:tcW w:w="207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98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-05-2016</w:t>
            </w:r>
          </w:p>
        </w:tc>
        <w:tc>
          <w:tcPr>
            <w:tcW w:w="252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-05-2016</w:t>
            </w:r>
          </w:p>
        </w:tc>
      </w:tr>
      <w:tr w:rsidR="003605EC" w:rsidTr="0064790C">
        <w:tc>
          <w:tcPr>
            <w:tcW w:w="3027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Work breakdown structure</w:t>
            </w:r>
          </w:p>
        </w:tc>
        <w:tc>
          <w:tcPr>
            <w:tcW w:w="207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DucNM</w:t>
            </w:r>
          </w:p>
        </w:tc>
        <w:tc>
          <w:tcPr>
            <w:tcW w:w="198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3605EC" w:rsidTr="0064790C">
        <w:tc>
          <w:tcPr>
            <w:tcW w:w="3027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Technology Research</w:t>
            </w:r>
          </w:p>
        </w:tc>
        <w:tc>
          <w:tcPr>
            <w:tcW w:w="207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SonNT</w:t>
            </w:r>
          </w:p>
        </w:tc>
        <w:tc>
          <w:tcPr>
            <w:tcW w:w="198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3605EC" w:rsidTr="00F24BEA">
        <w:tc>
          <w:tcPr>
            <w:tcW w:w="3027" w:type="dxa"/>
          </w:tcPr>
          <w:p w:rsidR="003605EC" w:rsidRPr="00370C60" w:rsidRDefault="003605EC" w:rsidP="003605EC">
            <w:pPr>
              <w:pStyle w:val="Bang"/>
            </w:pPr>
            <w:r>
              <w:t>Architecture Design</w:t>
            </w:r>
          </w:p>
        </w:tc>
        <w:tc>
          <w:tcPr>
            <w:tcW w:w="2070" w:type="dxa"/>
          </w:tcPr>
          <w:p w:rsidR="003605EC" w:rsidRDefault="003605EC" w:rsidP="003605EC">
            <w:pPr>
              <w:pStyle w:val="Bang"/>
            </w:pPr>
            <w:r>
              <w:t>DucNM</w:t>
            </w:r>
          </w:p>
        </w:tc>
        <w:tc>
          <w:tcPr>
            <w:tcW w:w="1980" w:type="dxa"/>
            <w:vAlign w:val="center"/>
          </w:tcPr>
          <w:p w:rsidR="003605EC" w:rsidRDefault="003605EC" w:rsidP="003605EC">
            <w:pPr>
              <w:pStyle w:val="Bang"/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  <w:vAlign w:val="center"/>
          </w:tcPr>
          <w:p w:rsidR="003605EC" w:rsidRDefault="003605EC" w:rsidP="003605EC">
            <w:pPr>
              <w:pStyle w:val="Bang"/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3605EC" w:rsidTr="00F1294C">
        <w:tc>
          <w:tcPr>
            <w:tcW w:w="3027" w:type="dxa"/>
          </w:tcPr>
          <w:p w:rsidR="003605EC" w:rsidRPr="00370C60" w:rsidRDefault="003605EC" w:rsidP="003605EC">
            <w:pPr>
              <w:pStyle w:val="Bang"/>
            </w:pPr>
            <w:r>
              <w:t>Data Design</w:t>
            </w:r>
          </w:p>
        </w:tc>
        <w:tc>
          <w:tcPr>
            <w:tcW w:w="2070" w:type="dxa"/>
          </w:tcPr>
          <w:p w:rsidR="003605EC" w:rsidRDefault="003605EC" w:rsidP="003605EC">
            <w:pPr>
              <w:pStyle w:val="Bang"/>
            </w:pPr>
            <w:r>
              <w:t>SonNT</w:t>
            </w:r>
          </w:p>
        </w:tc>
        <w:tc>
          <w:tcPr>
            <w:tcW w:w="1980" w:type="dxa"/>
            <w:vAlign w:val="center"/>
          </w:tcPr>
          <w:p w:rsidR="003605EC" w:rsidRDefault="003605EC" w:rsidP="003605EC">
            <w:pPr>
              <w:pStyle w:val="Bang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  <w:vAlign w:val="center"/>
          </w:tcPr>
          <w:p w:rsidR="003605EC" w:rsidRDefault="003605EC" w:rsidP="003605EC">
            <w:pPr>
              <w:pStyle w:val="Bang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3605EC" w:rsidTr="0064790C">
        <w:tc>
          <w:tcPr>
            <w:tcW w:w="3027" w:type="dxa"/>
            <w:vAlign w:val="center"/>
          </w:tcPr>
          <w:p w:rsidR="003605EC" w:rsidRDefault="003605EC" w:rsidP="003605EC">
            <w:pPr>
              <w:pStyle w:val="Bang"/>
            </w:pPr>
            <w:r>
              <w:t>Class Design</w:t>
            </w:r>
          </w:p>
        </w:tc>
        <w:tc>
          <w:tcPr>
            <w:tcW w:w="2070" w:type="dxa"/>
          </w:tcPr>
          <w:p w:rsidR="003605EC" w:rsidRDefault="003605EC" w:rsidP="003605EC">
            <w:pPr>
              <w:pStyle w:val="Bang"/>
            </w:pPr>
            <w:r>
              <w:t>Tam NV</w:t>
            </w:r>
          </w:p>
        </w:tc>
        <w:tc>
          <w:tcPr>
            <w:tcW w:w="1980" w:type="dxa"/>
            <w:vAlign w:val="center"/>
          </w:tcPr>
          <w:p w:rsidR="003605EC" w:rsidRDefault="003605EC" w:rsidP="003605EC">
            <w:pPr>
              <w:pStyle w:val="Bang"/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  <w:vAlign w:val="center"/>
          </w:tcPr>
          <w:p w:rsidR="003605EC" w:rsidRDefault="003605EC" w:rsidP="003605EC">
            <w:pPr>
              <w:pStyle w:val="Bang"/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3605EC" w:rsidTr="00EA708E">
        <w:tc>
          <w:tcPr>
            <w:tcW w:w="3027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Report 2</w:t>
            </w:r>
          </w:p>
        </w:tc>
        <w:tc>
          <w:tcPr>
            <w:tcW w:w="207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980" w:type="dxa"/>
          </w:tcPr>
          <w:p w:rsidR="003605EC" w:rsidRPr="00370C60" w:rsidRDefault="00CC5FCF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3605EC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3605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3605EC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3605EC" w:rsidRPr="00370C60" w:rsidRDefault="00CC5FCF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3605EC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3605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3605EC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3605EC" w:rsidTr="00EA708E">
        <w:tc>
          <w:tcPr>
            <w:tcW w:w="3027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Progress report 2</w:t>
            </w:r>
          </w:p>
        </w:tc>
        <w:tc>
          <w:tcPr>
            <w:tcW w:w="2070" w:type="dxa"/>
          </w:tcPr>
          <w:p w:rsidR="003605EC" w:rsidRDefault="003605EC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TamNV</w:t>
            </w:r>
          </w:p>
          <w:p w:rsidR="003605EC" w:rsidRPr="00370C60" w:rsidRDefault="003605EC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DucNM</w:t>
            </w:r>
          </w:p>
        </w:tc>
        <w:tc>
          <w:tcPr>
            <w:tcW w:w="198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CC5FC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3605EC" w:rsidRPr="00370C60" w:rsidRDefault="003605EC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CC5FC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</w:tbl>
    <w:p w:rsidR="004B3D68" w:rsidRDefault="004B3D68">
      <w:pPr>
        <w:pStyle w:val="Heading1"/>
      </w:pPr>
      <w:r>
        <w:t>Problems and Suggestions</w:t>
      </w:r>
    </w:p>
    <w:p w:rsidR="008355DA" w:rsidRPr="008355DA" w:rsidRDefault="008355DA" w:rsidP="008355DA">
      <w:pPr>
        <w:pStyle w:val="Heading2"/>
      </w:pP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553" w:rsidRDefault="00035553">
      <w:r>
        <w:separator/>
      </w:r>
    </w:p>
  </w:endnote>
  <w:endnote w:type="continuationSeparator" w:id="0">
    <w:p w:rsidR="00035553" w:rsidRDefault="00035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3307B3">
      <w:rPr>
        <w:rStyle w:val="PageNumber"/>
        <w:noProof/>
      </w:rPr>
      <w:t>3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3307B3">
      <w:rPr>
        <w:rStyle w:val="PageNumber"/>
        <w:noProof/>
      </w:rPr>
      <w:t>3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553" w:rsidRDefault="00035553">
      <w:r>
        <w:separator/>
      </w:r>
    </w:p>
  </w:footnote>
  <w:footnote w:type="continuationSeparator" w:id="0">
    <w:p w:rsidR="00035553" w:rsidRDefault="00035553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BF"/>
    <w:rsid w:val="00035553"/>
    <w:rsid w:val="000A48A8"/>
    <w:rsid w:val="000A4F20"/>
    <w:rsid w:val="001B1849"/>
    <w:rsid w:val="003307B3"/>
    <w:rsid w:val="003605EC"/>
    <w:rsid w:val="003B1A7A"/>
    <w:rsid w:val="004B3D68"/>
    <w:rsid w:val="00511AAB"/>
    <w:rsid w:val="0064790C"/>
    <w:rsid w:val="006A1F41"/>
    <w:rsid w:val="006A3E43"/>
    <w:rsid w:val="006A545C"/>
    <w:rsid w:val="006C7F41"/>
    <w:rsid w:val="00796057"/>
    <w:rsid w:val="007D4EA2"/>
    <w:rsid w:val="00813267"/>
    <w:rsid w:val="00813FE9"/>
    <w:rsid w:val="008355DA"/>
    <w:rsid w:val="00972C86"/>
    <w:rsid w:val="009746C0"/>
    <w:rsid w:val="009A2DA2"/>
    <w:rsid w:val="00A04731"/>
    <w:rsid w:val="00A85EC0"/>
    <w:rsid w:val="00AF2A96"/>
    <w:rsid w:val="00C50049"/>
    <w:rsid w:val="00C822BF"/>
    <w:rsid w:val="00C907D5"/>
    <w:rsid w:val="00CC5FCF"/>
    <w:rsid w:val="00CE0A85"/>
    <w:rsid w:val="00D95D26"/>
    <w:rsid w:val="00E0475D"/>
    <w:rsid w:val="00EC7D5E"/>
    <w:rsid w:val="00F06BD3"/>
    <w:rsid w:val="00F200AE"/>
    <w:rsid w:val="00F32A44"/>
    <w:rsid w:val="00F428D8"/>
    <w:rsid w:val="00F4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006919-E57B-4EFA-B297-7817A132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057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ofKnight\Desktop\Capstone\Th&#7847;y%20G&#7917;i\JS_Templates\Templates_EN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50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LordofKnight</dc:creator>
  <cp:keywords/>
  <dc:description>Newly issue</dc:description>
  <cp:lastModifiedBy>LordofKnight</cp:lastModifiedBy>
  <cp:revision>21</cp:revision>
  <cp:lastPrinted>2000-08-14T03:46:00Z</cp:lastPrinted>
  <dcterms:created xsi:type="dcterms:W3CDTF">2016-05-16T14:18:00Z</dcterms:created>
  <dcterms:modified xsi:type="dcterms:W3CDTF">2016-05-18T02:30:00Z</dcterms:modified>
  <cp:category>Template</cp:category>
</cp:coreProperties>
</file>